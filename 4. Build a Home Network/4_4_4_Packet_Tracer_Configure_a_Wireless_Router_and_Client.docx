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9E4DF" w14:textId="0566C30C" w:rsidR="004D36D7" w:rsidRPr="00E95CF9" w:rsidRDefault="00000000" w:rsidP="00467589">
      <w:pPr>
        <w:pStyle w:val="Title"/>
        <w:rPr>
          <w:rStyle w:val="LabTitleInstVersred"/>
          <w:b/>
          <w:color w:val="auto"/>
        </w:rPr>
      </w:pPr>
      <w:sdt>
        <w:sdtPr>
          <w:rPr>
            <w:b w:val="0"/>
            <w:color w:val="EE0000"/>
          </w:rPr>
          <w:alias w:val="Title"/>
          <w:tag w:val=""/>
          <w:id w:val="-487021785"/>
          <w:placeholder>
            <w:docPart w:val="70B10398A1D44B22914C3E34BC0A982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44A2D" w:rsidRPr="00467589">
            <w:t>Packet Tracer - Configure a Wireless Router and Clients</w:t>
          </w:r>
        </w:sdtContent>
      </w:sdt>
    </w:p>
    <w:p w14:paraId="617D891E" w14:textId="5D02C48C" w:rsidR="00D778DF" w:rsidRPr="00E70096" w:rsidRDefault="00D778DF" w:rsidP="00524B71">
      <w:pPr>
        <w:pStyle w:val="Heading1"/>
        <w:numPr>
          <w:ilvl w:val="0"/>
          <w:numId w:val="0"/>
        </w:numPr>
        <w:ind w:left="360" w:hanging="360"/>
      </w:pPr>
      <w:r w:rsidRPr="00E70096">
        <w:t>Objectives</w:t>
      </w:r>
    </w:p>
    <w:p w14:paraId="4E9D1559" w14:textId="0EEF3FAD" w:rsidR="00341556" w:rsidRDefault="0058240E" w:rsidP="0058240E">
      <w:pPr>
        <w:pStyle w:val="BodyTextL25Bold"/>
      </w:pPr>
      <w:r>
        <w:t>Part 1: Connect the Devices</w:t>
      </w:r>
    </w:p>
    <w:p w14:paraId="0B6A8A5F" w14:textId="1F78DCB5" w:rsidR="0058240E" w:rsidRDefault="0058240E" w:rsidP="0058240E">
      <w:pPr>
        <w:pStyle w:val="BodyTextL25Bold"/>
      </w:pPr>
      <w:r>
        <w:t>Part 2: Configure the Wireless Router</w:t>
      </w:r>
    </w:p>
    <w:p w14:paraId="7AB7CD20" w14:textId="218ECFCB" w:rsidR="0058240E" w:rsidRPr="004C0909" w:rsidRDefault="0058240E" w:rsidP="00870DA9">
      <w:pPr>
        <w:pStyle w:val="BodyTextL25Bold"/>
      </w:pPr>
      <w:r>
        <w:t>Part 3: Configure IP Addressing and Test Connectivity</w:t>
      </w:r>
    </w:p>
    <w:p w14:paraId="3C558983" w14:textId="6C9F3081" w:rsidR="00D778DF" w:rsidRDefault="00D778DF" w:rsidP="00524B71">
      <w:pPr>
        <w:pStyle w:val="Heading1"/>
        <w:numPr>
          <w:ilvl w:val="0"/>
          <w:numId w:val="0"/>
        </w:numPr>
        <w:ind w:left="360" w:hanging="360"/>
      </w:pPr>
      <w:r w:rsidRPr="00E70096">
        <w:t>Background / Scenario</w:t>
      </w:r>
    </w:p>
    <w:p w14:paraId="1D08A093" w14:textId="7D11C40B" w:rsidR="00A95D68" w:rsidRPr="00E95CF9" w:rsidRDefault="4D042000" w:rsidP="00E95CF9">
      <w:pPr>
        <w:pStyle w:val="BodyTextL25"/>
      </w:pPr>
      <w:r>
        <w:t>You</w:t>
      </w:r>
      <w:r w:rsidR="06406090">
        <w:t>r</w:t>
      </w:r>
      <w:r>
        <w:t xml:space="preserve"> friend</w:t>
      </w:r>
      <w:r w:rsidR="5407E749">
        <w:t xml:space="preserve">, Natsumi, </w:t>
      </w:r>
      <w:r>
        <w:t xml:space="preserve">heard that you are studying </w:t>
      </w:r>
      <w:r w:rsidR="004A6D2B">
        <w:t>networking</w:t>
      </w:r>
      <w:r>
        <w:t>. She asked</w:t>
      </w:r>
      <w:r w:rsidR="3385098C">
        <w:t xml:space="preserve"> you</w:t>
      </w:r>
      <w:r>
        <w:t xml:space="preserve"> to come over and help her connect her new home to the cable TV network. You need to connect </w:t>
      </w:r>
      <w:r w:rsidR="3385098C">
        <w:t xml:space="preserve">the correct </w:t>
      </w:r>
      <w:r>
        <w:t>cables to the correct devices</w:t>
      </w:r>
      <w:r w:rsidR="3385098C">
        <w:t>,</w:t>
      </w:r>
      <w:r>
        <w:t xml:space="preserve"> connect devices to a home wireless router</w:t>
      </w:r>
      <w:r w:rsidR="3385098C">
        <w:t>, and</w:t>
      </w:r>
      <w:r>
        <w:t xml:space="preserve"> configure the router to provide IP addresses to network clients. </w:t>
      </w:r>
      <w:r w:rsidR="5407E749">
        <w:t>Natsumi</w:t>
      </w:r>
      <w:r>
        <w:t xml:space="preserve"> also wants you to setup a wireless LAN for her home network, so you will configure </w:t>
      </w:r>
      <w:r w:rsidR="2A882BF2">
        <w:t xml:space="preserve">that as well. You are confident that this will be an easy </w:t>
      </w:r>
      <w:proofErr w:type="gramStart"/>
      <w:r w:rsidR="2A882BF2">
        <w:t>process</w:t>
      </w:r>
      <w:proofErr w:type="gramEnd"/>
      <w:r w:rsidR="2A882BF2">
        <w:t xml:space="preserve"> and the network will be setup in no time!</w:t>
      </w:r>
    </w:p>
    <w:p w14:paraId="5D61A1F3" w14:textId="77777777" w:rsidR="00125806" w:rsidRDefault="00125806" w:rsidP="00524B71">
      <w:pPr>
        <w:pStyle w:val="Heading1"/>
        <w:numPr>
          <w:ilvl w:val="0"/>
          <w:numId w:val="0"/>
        </w:numPr>
        <w:ind w:left="360" w:hanging="360"/>
      </w:pPr>
      <w:r>
        <w:t>Instructions</w:t>
      </w:r>
    </w:p>
    <w:p w14:paraId="058ED401" w14:textId="3CB30188" w:rsidR="00103401" w:rsidRDefault="0058240E" w:rsidP="009A3FCF">
      <w:pPr>
        <w:pStyle w:val="Heading2"/>
      </w:pPr>
      <w:r>
        <w:t>Connect the Devices</w:t>
      </w:r>
    </w:p>
    <w:p w14:paraId="6D8B18F2" w14:textId="3CEB9C1C" w:rsidR="00CA1AE5" w:rsidRPr="00CA1AE5" w:rsidRDefault="3385098C" w:rsidP="00E74CC3">
      <w:pPr>
        <w:pStyle w:val="BodyTextL25"/>
      </w:pPr>
      <w:r>
        <w:t xml:space="preserve">The work area shows the interior of your friend’s house. Scroll the window to get a sense of the layout of the house and the location of the devices. In this </w:t>
      </w:r>
      <w:r w:rsidR="004D3183">
        <w:t>p</w:t>
      </w:r>
      <w:r>
        <w:t xml:space="preserve">art, you will connect </w:t>
      </w:r>
      <w:r w:rsidR="00084F74">
        <w:t>all</w:t>
      </w:r>
      <w:r>
        <w:t xml:space="preserve"> the labeled devices.</w:t>
      </w:r>
    </w:p>
    <w:p w14:paraId="5367CCFB" w14:textId="7F626995" w:rsidR="00231DCA" w:rsidRDefault="00D32D04" w:rsidP="009A3FCF">
      <w:pPr>
        <w:pStyle w:val="Heading3"/>
      </w:pPr>
      <w:r>
        <w:t xml:space="preserve">Connect </w:t>
      </w:r>
      <w:r w:rsidR="007B2F6A">
        <w:t>the coaxial cables.</w:t>
      </w:r>
    </w:p>
    <w:p w14:paraId="4BAF6448" w14:textId="1DB389F0" w:rsidR="009A3FCF" w:rsidRDefault="00C8523C" w:rsidP="007B2F6A">
      <w:pPr>
        <w:pStyle w:val="BodyTextL25"/>
      </w:pPr>
      <w:r>
        <w:t xml:space="preserve">Natsumi's </w:t>
      </w:r>
      <w:r w:rsidR="007B2F6A" w:rsidRPr="007B2F6A">
        <w:t xml:space="preserve">cable company delivers internet and </w:t>
      </w:r>
      <w:r w:rsidR="00A95D68">
        <w:t>video</w:t>
      </w:r>
      <w:r w:rsidR="007B2F6A" w:rsidRPr="007B2F6A">
        <w:t xml:space="preserve"> services to </w:t>
      </w:r>
      <w:r>
        <w:t>her</w:t>
      </w:r>
      <w:r w:rsidRPr="007B2F6A">
        <w:t xml:space="preserve"> </w:t>
      </w:r>
      <w:r w:rsidR="007B2F6A" w:rsidRPr="007B2F6A">
        <w:t xml:space="preserve">home through a coaxial cable. The cable is connected to an outlet in </w:t>
      </w:r>
      <w:r w:rsidR="005F5424">
        <w:t>her</w:t>
      </w:r>
      <w:r w:rsidR="007B2F6A" w:rsidRPr="007B2F6A">
        <w:t xml:space="preserve"> home. A splitter device separates the internet data service from the </w:t>
      </w:r>
      <w:r w:rsidR="00A95D68">
        <w:t>video</w:t>
      </w:r>
      <w:r w:rsidR="007B2F6A" w:rsidRPr="007B2F6A">
        <w:t xml:space="preserve"> service. This enables the two services to be connected to the appropriate devices. You will connect the internet service to the cable modem, and</w:t>
      </w:r>
      <w:r w:rsidR="00A95D68">
        <w:t xml:space="preserve"> the</w:t>
      </w:r>
      <w:r w:rsidR="007B2F6A" w:rsidRPr="007B2F6A">
        <w:t xml:space="preserve"> </w:t>
      </w:r>
      <w:r w:rsidR="00A95D68">
        <w:t>video</w:t>
      </w:r>
      <w:r w:rsidR="007B2F6A" w:rsidRPr="007B2F6A">
        <w:t xml:space="preserve"> service to the television.</w:t>
      </w:r>
    </w:p>
    <w:p w14:paraId="79D8BC50" w14:textId="16F1459C" w:rsidR="007B2F6A" w:rsidRDefault="00C8523C" w:rsidP="007B2F6A">
      <w:pPr>
        <w:pStyle w:val="SubStepAlpha"/>
      </w:pPr>
      <w:r>
        <w:t>In</w:t>
      </w:r>
      <w:r w:rsidR="007B2F6A">
        <w:t xml:space="preserve"> </w:t>
      </w:r>
      <w:r w:rsidR="00AB5802">
        <w:t>Network Component</w:t>
      </w:r>
      <w:r w:rsidR="005E3BFA">
        <w:t xml:space="preserve">s, click </w:t>
      </w:r>
      <w:r w:rsidR="00AB5802" w:rsidRPr="00BC6DD6">
        <w:rPr>
          <w:b/>
          <w:bCs/>
        </w:rPr>
        <w:t>Connections</w:t>
      </w:r>
      <w:r w:rsidR="00AB5802">
        <w:t xml:space="preserve"> </w:t>
      </w:r>
      <w:r w:rsidR="005E3BFA">
        <w:t xml:space="preserve">(the </w:t>
      </w:r>
      <w:r w:rsidR="007B2F6A">
        <w:t>lightning bolt</w:t>
      </w:r>
      <w:r w:rsidR="00CE4867">
        <w:t>).</w:t>
      </w:r>
    </w:p>
    <w:p w14:paraId="0ABD3B7B" w14:textId="6479C22C" w:rsidR="007B2F6A" w:rsidRDefault="00CE4867" w:rsidP="007B2F6A">
      <w:pPr>
        <w:pStyle w:val="SubStepAlpha"/>
      </w:pPr>
      <w:r>
        <w:t>L</w:t>
      </w:r>
      <w:r w:rsidR="007B2F6A">
        <w:t>ocate</w:t>
      </w:r>
      <w:r>
        <w:t xml:space="preserve"> and click the icon for the </w:t>
      </w:r>
      <w:r w:rsidRPr="00C90ADB">
        <w:rPr>
          <w:b/>
          <w:bCs/>
        </w:rPr>
        <w:t>Coaxial</w:t>
      </w:r>
      <w:r w:rsidR="007B2F6A">
        <w:t xml:space="preserve"> cable. It is the blue zigzag icon.</w:t>
      </w:r>
    </w:p>
    <w:p w14:paraId="189F9F40" w14:textId="7336CA84" w:rsidR="007B2F6A" w:rsidRDefault="007B2F6A" w:rsidP="007B2F6A">
      <w:pPr>
        <w:pStyle w:val="SubStepAlpha"/>
      </w:pPr>
      <w:r>
        <w:t xml:space="preserve">Click the </w:t>
      </w:r>
      <w:r w:rsidR="00CE4867" w:rsidRPr="00C90ADB">
        <w:rPr>
          <w:b/>
          <w:bCs/>
        </w:rPr>
        <w:t>Cable S</w:t>
      </w:r>
      <w:r w:rsidRPr="00C90ADB">
        <w:rPr>
          <w:b/>
          <w:bCs/>
        </w:rPr>
        <w:t>plitter</w:t>
      </w:r>
      <w:r>
        <w:t xml:space="preserve"> </w:t>
      </w:r>
      <w:r w:rsidR="00CE4867">
        <w:t>and s</w:t>
      </w:r>
      <w:r>
        <w:t>elect</w:t>
      </w:r>
      <w:r w:rsidR="00CE4867">
        <w:t xml:space="preserve"> the</w:t>
      </w:r>
      <w:r>
        <w:t xml:space="preserve"> </w:t>
      </w:r>
      <w:r w:rsidRPr="00C90ADB">
        <w:rPr>
          <w:b/>
          <w:bCs/>
        </w:rPr>
        <w:t>Coaxial1</w:t>
      </w:r>
      <w:r>
        <w:t xml:space="preserve"> port.</w:t>
      </w:r>
    </w:p>
    <w:p w14:paraId="3EAD0B41" w14:textId="4FF7BE24" w:rsidR="007B2F6A" w:rsidRDefault="007B2F6A" w:rsidP="007B2F6A">
      <w:pPr>
        <w:pStyle w:val="SubStepAlpha"/>
      </w:pPr>
      <w:r>
        <w:t xml:space="preserve">Click the </w:t>
      </w:r>
      <w:r w:rsidRPr="00027EA3">
        <w:rPr>
          <w:b/>
          <w:bCs/>
        </w:rPr>
        <w:t>Cable Modem</w:t>
      </w:r>
      <w:r w:rsidR="00CE4867">
        <w:t xml:space="preserve"> and s</w:t>
      </w:r>
      <w:r>
        <w:t>elect</w:t>
      </w:r>
      <w:r w:rsidR="00CE4867">
        <w:t xml:space="preserve"> </w:t>
      </w:r>
      <w:r w:rsidRPr="00027EA3">
        <w:rPr>
          <w:b/>
          <w:bCs/>
        </w:rPr>
        <w:t>Port 0</w:t>
      </w:r>
      <w:r>
        <w:t>.</w:t>
      </w:r>
    </w:p>
    <w:p w14:paraId="0F958E83" w14:textId="737EE81B" w:rsidR="007B2F6A" w:rsidRDefault="007B2F6A" w:rsidP="007B2F6A">
      <w:pPr>
        <w:pStyle w:val="SubStepAlpha"/>
      </w:pPr>
      <w:r>
        <w:t xml:space="preserve">Repeat </w:t>
      </w:r>
      <w:r w:rsidR="00042E61">
        <w:t>the previous steps</w:t>
      </w:r>
      <w:r>
        <w:t xml:space="preserve"> to connect </w:t>
      </w:r>
      <w:r w:rsidR="006C374F" w:rsidRPr="00042E61">
        <w:rPr>
          <w:b/>
          <w:bCs/>
        </w:rPr>
        <w:t>Coaxial2</w:t>
      </w:r>
      <w:r w:rsidR="006C374F">
        <w:t xml:space="preserve"> on the</w:t>
      </w:r>
      <w:r w:rsidR="00D32D04">
        <w:t xml:space="preserve"> </w:t>
      </w:r>
      <w:r w:rsidR="004A60A7">
        <w:rPr>
          <w:b/>
          <w:bCs/>
        </w:rPr>
        <w:t>Cable Splitter</w:t>
      </w:r>
      <w:r>
        <w:t xml:space="preserve"> to </w:t>
      </w:r>
      <w:r w:rsidR="00975BC7">
        <w:rPr>
          <w:b/>
          <w:bCs/>
        </w:rPr>
        <w:t xml:space="preserve">Port 0 </w:t>
      </w:r>
      <w:r w:rsidR="00975BC7">
        <w:t xml:space="preserve">on </w:t>
      </w:r>
      <w:r>
        <w:t xml:space="preserve">the </w:t>
      </w:r>
      <w:r w:rsidRPr="00042E61">
        <w:rPr>
          <w:b/>
          <w:bCs/>
        </w:rPr>
        <w:t>TV</w:t>
      </w:r>
      <w:r>
        <w:t>.</w:t>
      </w:r>
    </w:p>
    <w:p w14:paraId="7788FF85" w14:textId="1F6CD10D" w:rsidR="007B2F6A" w:rsidRDefault="007B2F6A" w:rsidP="007B2F6A">
      <w:pPr>
        <w:pStyle w:val="SubStepAlpha"/>
      </w:pPr>
      <w:r>
        <w:t xml:space="preserve">Click the </w:t>
      </w:r>
      <w:r w:rsidRPr="00975BC7">
        <w:rPr>
          <w:b/>
          <w:bCs/>
        </w:rPr>
        <w:t>TV</w:t>
      </w:r>
      <w:r w:rsidR="00D32D04">
        <w:t xml:space="preserve">, and then click </w:t>
      </w:r>
      <w:r w:rsidR="00D32D04" w:rsidRPr="00975BC7">
        <w:rPr>
          <w:b/>
          <w:bCs/>
        </w:rPr>
        <w:t>ON</w:t>
      </w:r>
      <w:r w:rsidR="00D32D04">
        <w:t xml:space="preserve"> for </w:t>
      </w:r>
      <w:r w:rsidR="00D32D04" w:rsidRPr="00975BC7">
        <w:rPr>
          <w:b/>
          <w:bCs/>
        </w:rPr>
        <w:t>Status</w:t>
      </w:r>
      <w:r w:rsidR="00D32D04">
        <w:t>.</w:t>
      </w:r>
      <w:r>
        <w:t xml:space="preserve"> If </w:t>
      </w:r>
      <w:r w:rsidR="00F75A4F">
        <w:t>your</w:t>
      </w:r>
      <w:r>
        <w:t xml:space="preserve"> connect</w:t>
      </w:r>
      <w:r w:rsidR="00F75A4F">
        <w:t>ions</w:t>
      </w:r>
      <w:r>
        <w:t xml:space="preserve"> are correct, you should see an image appear that represents a TV program.</w:t>
      </w:r>
    </w:p>
    <w:p w14:paraId="16DA43C1" w14:textId="0B08D57A" w:rsidR="00F75A4F" w:rsidRDefault="00F75A4F" w:rsidP="00F75A4F">
      <w:pPr>
        <w:pStyle w:val="Heading3"/>
      </w:pPr>
      <w:r>
        <w:t>Connect the network cables</w:t>
      </w:r>
      <w:r w:rsidR="00203343">
        <w:t>.</w:t>
      </w:r>
    </w:p>
    <w:p w14:paraId="603E50EA" w14:textId="2436FA3A" w:rsidR="00F75A4F" w:rsidRDefault="00F75A4F" w:rsidP="00F75A4F">
      <w:pPr>
        <w:pStyle w:val="BodyTextL25"/>
      </w:pPr>
      <w:r>
        <w:t xml:space="preserve">There are two PCs in </w:t>
      </w:r>
      <w:r w:rsidR="006C374F">
        <w:t>Natsumi</w:t>
      </w:r>
      <w:r>
        <w:t xml:space="preserve">’s house. They don’t have wireless LAN adapters, so they </w:t>
      </w:r>
      <w:r w:rsidR="004A6D2B">
        <w:t xml:space="preserve">will </w:t>
      </w:r>
      <w:proofErr w:type="gramStart"/>
      <w:r>
        <w:t>be connected with</w:t>
      </w:r>
      <w:proofErr w:type="gramEnd"/>
      <w:r>
        <w:t xml:space="preserve"> </w:t>
      </w:r>
      <w:r w:rsidR="00CE5139">
        <w:t xml:space="preserve">Ethernet </w:t>
      </w:r>
      <w:r>
        <w:t>cables. The home wireless router is the center of the network. It enables devices that are configured on the home network to communicate with each other and the internet. The router includes a network switch that accepts wired connections for up to four hosts. You will connect the PCs to these ports.</w:t>
      </w:r>
    </w:p>
    <w:p w14:paraId="37224814" w14:textId="436A96A7" w:rsidR="00F716F2" w:rsidRPr="00F75A4F" w:rsidRDefault="00F716F2" w:rsidP="00131C5D">
      <w:pPr>
        <w:pStyle w:val="BodyTextL25"/>
      </w:pPr>
      <w:r>
        <w:t xml:space="preserve">For the </w:t>
      </w:r>
      <w:r w:rsidRPr="00B05E3B">
        <w:rPr>
          <w:b/>
          <w:bCs/>
        </w:rPr>
        <w:t>Home Wireless Router</w:t>
      </w:r>
      <w:r w:rsidDel="00B931EE">
        <w:t xml:space="preserve"> </w:t>
      </w:r>
      <w:r>
        <w:t xml:space="preserve">to access the internet over the cable TV provider network, the cable modem must be connected to the home wireless router internet port. This is done with a copper straight-through cable. </w:t>
      </w:r>
    </w:p>
    <w:p w14:paraId="08D4689B" w14:textId="77777777" w:rsidR="000020A2" w:rsidRDefault="006C374F" w:rsidP="00F75A4F">
      <w:pPr>
        <w:pStyle w:val="SubStepAlpha"/>
      </w:pPr>
      <w:r>
        <w:t xml:space="preserve">Click </w:t>
      </w:r>
      <w:r w:rsidRPr="00DB058A">
        <w:rPr>
          <w:b/>
          <w:bCs/>
        </w:rPr>
        <w:t>Connections</w:t>
      </w:r>
      <w:r>
        <w:t xml:space="preserve">, and then </w:t>
      </w:r>
      <w:r w:rsidRPr="00DB058A">
        <w:rPr>
          <w:b/>
          <w:bCs/>
        </w:rPr>
        <w:t>Copper Straight-Through</w:t>
      </w:r>
      <w:r>
        <w:t xml:space="preserve"> cable.</w:t>
      </w:r>
      <w:r w:rsidR="00F75A4F">
        <w:t xml:space="preserve"> It looks like a solid black line.</w:t>
      </w:r>
      <w:r w:rsidR="000020A2" w:rsidRPr="000020A2">
        <w:t xml:space="preserve"> </w:t>
      </w:r>
    </w:p>
    <w:p w14:paraId="0B657A79" w14:textId="11B48BBA" w:rsidR="00F75A4F" w:rsidRDefault="000020A2" w:rsidP="00F75A4F">
      <w:pPr>
        <w:pStyle w:val="SubStepAlpha"/>
      </w:pPr>
      <w:r w:rsidRPr="00B931EE">
        <w:t>Connect</w:t>
      </w:r>
      <w:r w:rsidRPr="00324012">
        <w:rPr>
          <w:b/>
          <w:bCs/>
        </w:rPr>
        <w:t xml:space="preserve"> Port 1</w:t>
      </w:r>
      <w:r>
        <w:t xml:space="preserve"> on the </w:t>
      </w:r>
      <w:r w:rsidRPr="00324012">
        <w:rPr>
          <w:b/>
          <w:bCs/>
        </w:rPr>
        <w:t>Cable Modem</w:t>
      </w:r>
      <w:r>
        <w:t xml:space="preserve"> to the </w:t>
      </w:r>
      <w:r w:rsidRPr="00324012">
        <w:rPr>
          <w:b/>
          <w:bCs/>
        </w:rPr>
        <w:t>Internet</w:t>
      </w:r>
      <w:r>
        <w:t xml:space="preserve"> port of the</w:t>
      </w:r>
      <w:r>
        <w:rPr>
          <w:b/>
          <w:bCs/>
        </w:rPr>
        <w:t xml:space="preserve"> Home Wireless Router</w:t>
      </w:r>
      <w:r>
        <w:t xml:space="preserve">. </w:t>
      </w:r>
    </w:p>
    <w:p w14:paraId="71457BBC" w14:textId="04B6AA9A" w:rsidR="00F75A4F" w:rsidRDefault="00F75A4F" w:rsidP="00F75A4F">
      <w:pPr>
        <w:pStyle w:val="SubStepAlpha"/>
      </w:pPr>
      <w:r>
        <w:lastRenderedPageBreak/>
        <w:t xml:space="preserve">Click the </w:t>
      </w:r>
      <w:r w:rsidR="00235CED" w:rsidRPr="00E30F2C">
        <w:rPr>
          <w:b/>
          <w:bCs/>
        </w:rPr>
        <w:t xml:space="preserve">Office </w:t>
      </w:r>
      <w:r w:rsidRPr="00E30F2C">
        <w:rPr>
          <w:b/>
          <w:bCs/>
        </w:rPr>
        <w:t>PC</w:t>
      </w:r>
      <w:r>
        <w:t xml:space="preserve"> and connect the cable to the </w:t>
      </w:r>
      <w:r w:rsidRPr="00E30F2C">
        <w:rPr>
          <w:b/>
          <w:bCs/>
        </w:rPr>
        <w:t>FastEthernet0</w:t>
      </w:r>
      <w:r>
        <w:t xml:space="preserve"> port. Locate the </w:t>
      </w:r>
      <w:r w:rsidRPr="00E30F2C">
        <w:rPr>
          <w:b/>
          <w:bCs/>
        </w:rPr>
        <w:t>Home Wireless Router</w:t>
      </w:r>
      <w:r>
        <w:t xml:space="preserve"> and click it. </w:t>
      </w:r>
      <w:r w:rsidR="00235CED">
        <w:t xml:space="preserve">Connect the other end of the cable to the </w:t>
      </w:r>
      <w:r w:rsidR="00235CED" w:rsidRPr="00E30F2C">
        <w:rPr>
          <w:b/>
          <w:bCs/>
        </w:rPr>
        <w:t>GigabitEthernet</w:t>
      </w:r>
      <w:r w:rsidR="00FA1B3B" w:rsidRPr="00E30F2C">
        <w:rPr>
          <w:b/>
          <w:bCs/>
        </w:rPr>
        <w:t xml:space="preserve"> </w:t>
      </w:r>
      <w:r w:rsidR="00235CED" w:rsidRPr="00E30F2C">
        <w:rPr>
          <w:b/>
          <w:bCs/>
        </w:rPr>
        <w:t>1</w:t>
      </w:r>
      <w:r>
        <w:t xml:space="preserve"> port to complete the connection.</w:t>
      </w:r>
    </w:p>
    <w:p w14:paraId="138B1961" w14:textId="77777777" w:rsidR="000020A2" w:rsidRDefault="00F75A4F" w:rsidP="000020A2">
      <w:pPr>
        <w:pStyle w:val="SubStepAlpha"/>
      </w:pPr>
      <w:r>
        <w:t xml:space="preserve">Repeat </w:t>
      </w:r>
      <w:r w:rsidR="00E30F2C">
        <w:t>the previous steps</w:t>
      </w:r>
      <w:r>
        <w:t xml:space="preserve"> to connect the </w:t>
      </w:r>
      <w:r w:rsidR="00235CED" w:rsidRPr="00CE5139">
        <w:rPr>
          <w:b/>
          <w:bCs/>
        </w:rPr>
        <w:t>Bedroom</w:t>
      </w:r>
      <w:r w:rsidRPr="00CE5139">
        <w:rPr>
          <w:b/>
          <w:bCs/>
        </w:rPr>
        <w:t xml:space="preserve"> PC</w:t>
      </w:r>
      <w:r>
        <w:t xml:space="preserve"> to </w:t>
      </w:r>
      <w:r w:rsidR="006C374F">
        <w:t xml:space="preserve">the </w:t>
      </w:r>
      <w:r w:rsidR="00235CED" w:rsidRPr="00CE5139">
        <w:rPr>
          <w:b/>
          <w:bCs/>
        </w:rPr>
        <w:t>GigabitEthernet</w:t>
      </w:r>
      <w:r w:rsidR="00FA1B3B" w:rsidRPr="00CE5139">
        <w:rPr>
          <w:b/>
          <w:bCs/>
        </w:rPr>
        <w:t xml:space="preserve"> </w:t>
      </w:r>
      <w:r w:rsidR="00235CED" w:rsidRPr="00CE5139">
        <w:rPr>
          <w:b/>
          <w:bCs/>
        </w:rPr>
        <w:t>2</w:t>
      </w:r>
      <w:r w:rsidR="00235CED">
        <w:t xml:space="preserve"> </w:t>
      </w:r>
      <w:r w:rsidR="006C374F">
        <w:t>port on</w:t>
      </w:r>
      <w:r w:rsidR="00235CED">
        <w:t xml:space="preserve"> </w:t>
      </w:r>
      <w:r>
        <w:t xml:space="preserve">the </w:t>
      </w:r>
      <w:r w:rsidR="00B931EE" w:rsidRPr="00B05E3B">
        <w:rPr>
          <w:b/>
          <w:bCs/>
        </w:rPr>
        <w:t>Home Wireless Router</w:t>
      </w:r>
      <w:r>
        <w:t>.</w:t>
      </w:r>
      <w:r w:rsidR="000020A2" w:rsidRPr="000020A2">
        <w:t xml:space="preserve"> </w:t>
      </w:r>
    </w:p>
    <w:p w14:paraId="3F291312" w14:textId="6B4A116B" w:rsidR="000020A2" w:rsidRDefault="000020A2" w:rsidP="00131C5D">
      <w:pPr>
        <w:pStyle w:val="BodyTextL25"/>
      </w:pPr>
      <w:r>
        <w:t>The wired home network is now fully connected to the internet through the cable TV provider network.</w:t>
      </w:r>
    </w:p>
    <w:p w14:paraId="1C5A787C" w14:textId="21C0149F" w:rsidR="007B2F6A" w:rsidRDefault="007B2F6A" w:rsidP="007B2F6A">
      <w:pPr>
        <w:pStyle w:val="Heading2"/>
      </w:pPr>
      <w:r>
        <w:t>Configure the Wireless Router</w:t>
      </w:r>
    </w:p>
    <w:p w14:paraId="60E3D354" w14:textId="2C7279D4" w:rsidR="00F75A4F" w:rsidRDefault="00F75A4F" w:rsidP="00F75A4F">
      <w:pPr>
        <w:pStyle w:val="BodyTextL25"/>
      </w:pPr>
      <w:r>
        <w:t>M</w:t>
      </w:r>
      <w:r w:rsidR="00953CC8">
        <w:t>o</w:t>
      </w:r>
      <w:r>
        <w:t xml:space="preserve">st home wireless routers are configured by using a graphical user interface (GUI) that is accessed through </w:t>
      </w:r>
      <w:r w:rsidR="00B931EE">
        <w:t xml:space="preserve">your computer's </w:t>
      </w:r>
      <w:r>
        <w:t xml:space="preserve">web browser. </w:t>
      </w:r>
      <w:r w:rsidR="00953CC8">
        <w:t xml:space="preserve">In this </w:t>
      </w:r>
      <w:r w:rsidR="00633D53">
        <w:t>part</w:t>
      </w:r>
      <w:r w:rsidR="00953CC8">
        <w:t xml:space="preserve">, you will </w:t>
      </w:r>
      <w:r w:rsidR="00B931EE">
        <w:t xml:space="preserve">access the </w:t>
      </w:r>
      <w:r w:rsidR="00953CC8">
        <w:t>home</w:t>
      </w:r>
      <w:r w:rsidR="00633D53">
        <w:t xml:space="preserve"> wireless</w:t>
      </w:r>
      <w:r w:rsidR="00953CC8">
        <w:t xml:space="preserve"> router </w:t>
      </w:r>
      <w:r w:rsidR="00B931EE">
        <w:t>through the</w:t>
      </w:r>
      <w:r w:rsidR="00EF1CE0">
        <w:t xml:space="preserve"> browser on the</w:t>
      </w:r>
      <w:r w:rsidR="00953CC8">
        <w:t xml:space="preserve"> </w:t>
      </w:r>
      <w:r w:rsidR="00953CC8" w:rsidRPr="00633D53">
        <w:rPr>
          <w:b/>
          <w:bCs/>
        </w:rPr>
        <w:t>Office PC</w:t>
      </w:r>
      <w:r w:rsidR="00B931EE">
        <w:t xml:space="preserve"> </w:t>
      </w:r>
      <w:r w:rsidR="00953CC8">
        <w:t xml:space="preserve">and configure </w:t>
      </w:r>
      <w:r w:rsidR="00B931EE">
        <w:t>Natsumi</w:t>
      </w:r>
      <w:r w:rsidR="00953CC8">
        <w:t>’s home network.</w:t>
      </w:r>
    </w:p>
    <w:p w14:paraId="5C9D122D" w14:textId="704086CC" w:rsidR="00A351FA" w:rsidRDefault="00A351FA" w:rsidP="00A351FA">
      <w:pPr>
        <w:pStyle w:val="Heading3"/>
      </w:pPr>
      <w:r>
        <w:t>Access the home wireless router GUI.</w:t>
      </w:r>
    </w:p>
    <w:p w14:paraId="768021BD" w14:textId="4EDA6B10" w:rsidR="00A351FA" w:rsidRDefault="00A351FA" w:rsidP="00A351FA">
      <w:pPr>
        <w:pStyle w:val="SubStepAlpha"/>
      </w:pPr>
      <w:r>
        <w:t xml:space="preserve">Click </w:t>
      </w:r>
      <w:r w:rsidRPr="009F5A0E">
        <w:rPr>
          <w:b/>
          <w:bCs/>
        </w:rPr>
        <w:t>Office PC</w:t>
      </w:r>
      <w:r w:rsidR="00EF1CE0">
        <w:t xml:space="preserve"> &gt; </w:t>
      </w:r>
      <w:r w:rsidR="00EF1CE0" w:rsidRPr="009F5A0E">
        <w:rPr>
          <w:b/>
          <w:bCs/>
        </w:rPr>
        <w:t>Desktop</w:t>
      </w:r>
      <w:r w:rsidR="00EF1CE0">
        <w:t xml:space="preserve"> tab, and then </w:t>
      </w:r>
      <w:r w:rsidR="00EF1CE0" w:rsidRPr="009F5A0E">
        <w:rPr>
          <w:b/>
          <w:bCs/>
        </w:rPr>
        <w:t>IP Configuration</w:t>
      </w:r>
      <w:r>
        <w:t>.</w:t>
      </w:r>
    </w:p>
    <w:p w14:paraId="5A8EBB65" w14:textId="48AD906D" w:rsidR="00A351FA" w:rsidRDefault="00A351FA" w:rsidP="00A351FA">
      <w:pPr>
        <w:pStyle w:val="SubStepAlpha"/>
      </w:pPr>
      <w:r>
        <w:t xml:space="preserve">Click </w:t>
      </w:r>
      <w:r w:rsidRPr="009E287B">
        <w:rPr>
          <w:b/>
          <w:bCs/>
        </w:rPr>
        <w:t>DHCP</w:t>
      </w:r>
      <w:r>
        <w:t xml:space="preserve">. DHCP will </w:t>
      </w:r>
      <w:r w:rsidR="00EF1CE0">
        <w:t xml:space="preserve">automatically </w:t>
      </w:r>
      <w:r>
        <w:t xml:space="preserve">configure the </w:t>
      </w:r>
      <w:r w:rsidRPr="009E287B">
        <w:rPr>
          <w:b/>
          <w:bCs/>
        </w:rPr>
        <w:t>Office PC</w:t>
      </w:r>
      <w:r>
        <w:t xml:space="preserve"> to be on the same IP network as the </w:t>
      </w:r>
      <w:r w:rsidR="00EF1CE0" w:rsidRPr="004D062F">
        <w:rPr>
          <w:b/>
          <w:bCs/>
        </w:rPr>
        <w:t>Home Wireless Router</w:t>
      </w:r>
      <w:r>
        <w:t>.</w:t>
      </w:r>
    </w:p>
    <w:p w14:paraId="7D22C393" w14:textId="47445427" w:rsidR="00A351FA" w:rsidRDefault="00A351FA" w:rsidP="00A351FA">
      <w:pPr>
        <w:pStyle w:val="SubStepAlpha"/>
      </w:pPr>
      <w:r>
        <w:t xml:space="preserve">After a brief delay, the values for the </w:t>
      </w:r>
      <w:r w:rsidRPr="009E287B">
        <w:rPr>
          <w:b/>
          <w:bCs/>
        </w:rPr>
        <w:t>IP Configuration</w:t>
      </w:r>
      <w:r>
        <w:t xml:space="preserve"> should automatically update. The IPv4 address should start with the number 192. If it does not, click </w:t>
      </w:r>
      <w:r w:rsidRPr="009E287B">
        <w:rPr>
          <w:b/>
          <w:bCs/>
        </w:rPr>
        <w:t>Fast Forward Time</w:t>
      </w:r>
      <w:r>
        <w:t xml:space="preserve">, which is just below the network topology in the lower </w:t>
      </w:r>
      <w:r w:rsidR="00FA1B3B">
        <w:t>left-hand</w:t>
      </w:r>
      <w:r>
        <w:t xml:space="preserve"> corner. </w:t>
      </w:r>
      <w:r w:rsidR="00103A2A">
        <w:t>This will speed up the simulation of DHCP</w:t>
      </w:r>
      <w:r>
        <w:t>.</w:t>
      </w:r>
    </w:p>
    <w:p w14:paraId="3DF14D69" w14:textId="7E595B13" w:rsidR="00A351FA" w:rsidRDefault="00A351FA" w:rsidP="00A351FA">
      <w:pPr>
        <w:pStyle w:val="SubStepAlpha"/>
      </w:pPr>
      <w:r>
        <w:t xml:space="preserve">Make note of the address for the default gateway. The default gateway is the device that provides devices on the home network </w:t>
      </w:r>
      <w:r w:rsidR="00FA1B3B">
        <w:t xml:space="preserve">with access </w:t>
      </w:r>
      <w:r>
        <w:t>to outside networks</w:t>
      </w:r>
      <w:r w:rsidR="005D4C71">
        <w:t>,</w:t>
      </w:r>
      <w:r>
        <w:t xml:space="preserve"> such as the internet. In this case</w:t>
      </w:r>
      <w:r w:rsidR="009D4F37">
        <w:t>,</w:t>
      </w:r>
      <w:r>
        <w:t xml:space="preserve"> </w:t>
      </w:r>
      <w:r w:rsidR="009D4F37">
        <w:t>the default gateway</w:t>
      </w:r>
      <w:r>
        <w:t xml:space="preserve"> address is the address of the </w:t>
      </w:r>
      <w:r w:rsidR="00103A2A" w:rsidRPr="00B05E3B">
        <w:rPr>
          <w:b/>
          <w:bCs/>
        </w:rPr>
        <w:t>Home Wireless Router</w:t>
      </w:r>
      <w:r>
        <w:t>.</w:t>
      </w:r>
    </w:p>
    <w:p w14:paraId="2604C8DC" w14:textId="57C2D9C6" w:rsidR="00A351FA" w:rsidRDefault="00103A2A" w:rsidP="00A351FA">
      <w:pPr>
        <w:pStyle w:val="SubStepAlpha"/>
      </w:pPr>
      <w:r>
        <w:t xml:space="preserve">Keeping the </w:t>
      </w:r>
      <w:r w:rsidRPr="00D95A05">
        <w:rPr>
          <w:b/>
          <w:bCs/>
        </w:rPr>
        <w:t>Office PC</w:t>
      </w:r>
      <w:r>
        <w:t xml:space="preserve"> window open, close the </w:t>
      </w:r>
      <w:r w:rsidRPr="00D95A05">
        <w:rPr>
          <w:b/>
          <w:bCs/>
        </w:rPr>
        <w:t>IP Configuration</w:t>
      </w:r>
      <w:r>
        <w:t xml:space="preserve"> window, and then click </w:t>
      </w:r>
      <w:r w:rsidRPr="00D95A05">
        <w:rPr>
          <w:b/>
          <w:bCs/>
        </w:rPr>
        <w:t>Web Browser</w:t>
      </w:r>
      <w:r>
        <w:t>. Enter</w:t>
      </w:r>
      <w:r w:rsidR="00A351FA">
        <w:t xml:space="preserve"> the IP address of the </w:t>
      </w:r>
      <w:r w:rsidRPr="00B05E3B">
        <w:rPr>
          <w:b/>
          <w:bCs/>
        </w:rPr>
        <w:t>Home Wireless Router</w:t>
      </w:r>
      <w:r w:rsidR="00A351FA">
        <w:t xml:space="preserve"> </w:t>
      </w:r>
      <w:r>
        <w:t xml:space="preserve">(the default gateway address) </w:t>
      </w:r>
      <w:r w:rsidR="00A351FA">
        <w:t xml:space="preserve">into the </w:t>
      </w:r>
      <w:r w:rsidR="00A351FA" w:rsidRPr="00D95A05">
        <w:rPr>
          <w:b/>
          <w:bCs/>
        </w:rPr>
        <w:t>URL</w:t>
      </w:r>
      <w:r w:rsidR="00A351FA">
        <w:t xml:space="preserve"> box and click </w:t>
      </w:r>
      <w:r w:rsidR="00A351FA" w:rsidRPr="00D95A05">
        <w:rPr>
          <w:b/>
          <w:bCs/>
        </w:rPr>
        <w:t>Go</w:t>
      </w:r>
      <w:r w:rsidR="00A351FA">
        <w:t>.</w:t>
      </w:r>
    </w:p>
    <w:p w14:paraId="264B1DA0" w14:textId="16841414" w:rsidR="007237E1" w:rsidRDefault="00103A2A" w:rsidP="00A351FA">
      <w:pPr>
        <w:pStyle w:val="SubStepAlpha"/>
      </w:pPr>
      <w:bookmarkStart w:id="0" w:name="_Hlk99700762"/>
      <w:r>
        <w:t xml:space="preserve">Newly installed home routers are configured with default </w:t>
      </w:r>
      <w:r w:rsidR="007237E1">
        <w:t xml:space="preserve">credentials. </w:t>
      </w:r>
      <w:bookmarkEnd w:id="0"/>
      <w:r w:rsidR="007237E1">
        <w:t xml:space="preserve">Enter </w:t>
      </w:r>
      <w:r w:rsidR="007237E1" w:rsidRPr="00561A48">
        <w:rPr>
          <w:b/>
          <w:bCs/>
        </w:rPr>
        <w:t>admin</w:t>
      </w:r>
      <w:r w:rsidR="007237E1">
        <w:t xml:space="preserve"> for both the </w:t>
      </w:r>
      <w:proofErr w:type="gramStart"/>
      <w:r w:rsidR="007237E1" w:rsidRPr="00561A48">
        <w:rPr>
          <w:b/>
          <w:bCs/>
        </w:rPr>
        <w:t>User Name</w:t>
      </w:r>
      <w:proofErr w:type="gramEnd"/>
      <w:r w:rsidR="007237E1">
        <w:t xml:space="preserve"> and </w:t>
      </w:r>
      <w:r w:rsidR="007237E1" w:rsidRPr="00561A48">
        <w:rPr>
          <w:b/>
          <w:bCs/>
        </w:rPr>
        <w:t>Password</w:t>
      </w:r>
      <w:r w:rsidR="007237E1">
        <w:t xml:space="preserve">. You should now see the GUI for the </w:t>
      </w:r>
      <w:r w:rsidR="007237E1" w:rsidRPr="00B05E3B">
        <w:rPr>
          <w:b/>
          <w:bCs/>
        </w:rPr>
        <w:t>Home Wireless Router</w:t>
      </w:r>
      <w:r w:rsidR="007237E1">
        <w:rPr>
          <w:b/>
          <w:bCs/>
        </w:rPr>
        <w:t xml:space="preserve"> </w:t>
      </w:r>
      <w:r w:rsidR="007237E1">
        <w:t>appear and are ready to configure Natsumi’s network.</w:t>
      </w:r>
      <w:r w:rsidR="006B15F8">
        <w:t xml:space="preserve"> Adjust the window size, as necessary, to see more of the interface. </w:t>
      </w:r>
    </w:p>
    <w:p w14:paraId="4D48C17B" w14:textId="026ACE3B" w:rsidR="00A351FA" w:rsidRDefault="007237E1" w:rsidP="00FA4E65">
      <w:pPr>
        <w:pStyle w:val="BodyTextL50"/>
      </w:pPr>
      <w:r w:rsidRPr="00561A48">
        <w:rPr>
          <w:b/>
          <w:bCs/>
        </w:rPr>
        <w:t>Note</w:t>
      </w:r>
      <w:r>
        <w:t>: Default passwords on real-world devices</w:t>
      </w:r>
      <w:r w:rsidR="00A9740D">
        <w:t xml:space="preserve"> </w:t>
      </w:r>
      <w:r w:rsidR="00FA4E65">
        <w:t>should be changed</w:t>
      </w:r>
      <w:r w:rsidR="00A9740D">
        <w:t xml:space="preserve"> immediately</w:t>
      </w:r>
      <w:r w:rsidR="00FA4E65">
        <w:t xml:space="preserve"> because </w:t>
      </w:r>
      <w:r w:rsidR="00A9740D">
        <w:t>it</w:t>
      </w:r>
      <w:r w:rsidR="00FA4E65">
        <w:t xml:space="preserve"> is widely known, including </w:t>
      </w:r>
      <w:r>
        <w:t>threat actors</w:t>
      </w:r>
      <w:r w:rsidR="00FA4E65">
        <w:t>.</w:t>
      </w:r>
    </w:p>
    <w:p w14:paraId="795A1716" w14:textId="64D76E5C" w:rsidR="00FA4E65" w:rsidRDefault="00FA4E65" w:rsidP="00FA4E65">
      <w:pPr>
        <w:pStyle w:val="Heading3"/>
      </w:pPr>
      <w:r>
        <w:t>Configure basic settings.</w:t>
      </w:r>
    </w:p>
    <w:p w14:paraId="37B1A64D" w14:textId="6A811F14" w:rsidR="00FA4E65" w:rsidRDefault="00FA4E65" w:rsidP="00FA4E65">
      <w:pPr>
        <w:pStyle w:val="BodyTextL25"/>
      </w:pPr>
      <w:r>
        <w:t xml:space="preserve">In this </w:t>
      </w:r>
      <w:r w:rsidR="004D062F">
        <w:t>s</w:t>
      </w:r>
      <w:r>
        <w:t>tep, you will configure a new username and password for the</w:t>
      </w:r>
      <w:r w:rsidR="004D062F">
        <w:t xml:space="preserve"> wireless</w:t>
      </w:r>
      <w:r>
        <w:t xml:space="preserve"> router and limit the number of IP addresses that DHCP will issue to </w:t>
      </w:r>
      <w:r w:rsidR="009D4F37">
        <w:t xml:space="preserve">host that are connected to </w:t>
      </w:r>
      <w:r>
        <w:t xml:space="preserve">the network. </w:t>
      </w:r>
    </w:p>
    <w:p w14:paraId="1E2B8BAE" w14:textId="342D5353" w:rsidR="00D97FEB" w:rsidRDefault="00D97FEB" w:rsidP="0005722F">
      <w:pPr>
        <w:pStyle w:val="BodyTextL25"/>
      </w:pPr>
      <w:r>
        <w:t>Natsumi only has a few devices to that will connect the network, and she will not have a lot of friends visiting. She thinks that no more than 10 devices would connect to her network at any one time. You decide to lower the number of users to 10. You</w:t>
      </w:r>
      <w:r w:rsidR="00AA5BF2">
        <w:t>r</w:t>
      </w:r>
      <w:r>
        <w:t xml:space="preserve"> friend lives in a densely populated part of town, so it is possible that many people could see her wireless network.</w:t>
      </w:r>
    </w:p>
    <w:p w14:paraId="6A601E1C" w14:textId="4A79808F" w:rsidR="000E7B53" w:rsidRDefault="006B15F8" w:rsidP="00D97FEB">
      <w:pPr>
        <w:pStyle w:val="SubStepAlpha"/>
      </w:pPr>
      <w:r>
        <w:t xml:space="preserve">You are currently viewing configuration options under the </w:t>
      </w:r>
      <w:r w:rsidRPr="00072CEA">
        <w:rPr>
          <w:b/>
          <w:bCs/>
        </w:rPr>
        <w:t>Setup</w:t>
      </w:r>
      <w:r>
        <w:t xml:space="preserve"> tab. Locate</w:t>
      </w:r>
      <w:r w:rsidR="00FA4E65">
        <w:t xml:space="preserve"> the </w:t>
      </w:r>
      <w:r w:rsidR="00FA4E65" w:rsidRPr="00072CEA">
        <w:rPr>
          <w:b/>
          <w:bCs/>
        </w:rPr>
        <w:t>Network Setup</w:t>
      </w:r>
      <w:r w:rsidR="00FA4E65">
        <w:t xml:space="preserve"> area. </w:t>
      </w:r>
      <w:r>
        <w:t xml:space="preserve">This is where you </w:t>
      </w:r>
      <w:r w:rsidR="00FA4E65">
        <w:t xml:space="preserve">can configure the </w:t>
      </w:r>
      <w:r w:rsidR="009D4F37">
        <w:t xml:space="preserve">router’s </w:t>
      </w:r>
      <w:r w:rsidR="00FA4E65">
        <w:t xml:space="preserve">DHCP server </w:t>
      </w:r>
      <w:r>
        <w:t>settings</w:t>
      </w:r>
      <w:r w:rsidR="00FA4E65">
        <w:t xml:space="preserve">. </w:t>
      </w:r>
      <w:r>
        <w:t xml:space="preserve">Locate the </w:t>
      </w:r>
      <w:r w:rsidR="00A9740D" w:rsidRPr="00072CEA">
        <w:rPr>
          <w:b/>
          <w:bCs/>
        </w:rPr>
        <w:t>Maximum Number of Users</w:t>
      </w:r>
      <w:r w:rsidR="00A9740D">
        <w:t xml:space="preserve"> field, enter </w:t>
      </w:r>
      <w:r w:rsidR="00A9740D" w:rsidRPr="00072CEA">
        <w:rPr>
          <w:b/>
          <w:bCs/>
        </w:rPr>
        <w:t>10</w:t>
      </w:r>
      <w:r w:rsidR="00A9740D">
        <w:t xml:space="preserve">. Scroll down to the bottom of the page and click </w:t>
      </w:r>
      <w:r w:rsidR="00A9740D" w:rsidRPr="00072CEA">
        <w:rPr>
          <w:b/>
          <w:bCs/>
        </w:rPr>
        <w:t>Save Settings</w:t>
      </w:r>
      <w:r w:rsidR="00A9740D">
        <w:t>. You must save settings on every page of the GUI that you make changes.</w:t>
      </w:r>
      <w:r w:rsidR="009D4F37">
        <w:t xml:space="preserve"> </w:t>
      </w:r>
    </w:p>
    <w:p w14:paraId="60A748F4" w14:textId="4AE052CA" w:rsidR="00FA4E65" w:rsidRDefault="000E7B53" w:rsidP="00235CED">
      <w:pPr>
        <w:pStyle w:val="BodyTextL50"/>
      </w:pPr>
      <w:r w:rsidRPr="00C61F1F">
        <w:rPr>
          <w:b/>
          <w:bCs/>
        </w:rPr>
        <w:t>Note</w:t>
      </w:r>
      <w:r>
        <w:t xml:space="preserve">: </w:t>
      </w:r>
      <w:r w:rsidR="009D4F37">
        <w:t xml:space="preserve">It is possible that you will </w:t>
      </w:r>
      <w:r>
        <w:t>lose</w:t>
      </w:r>
      <w:r w:rsidR="009D4F37">
        <w:t xml:space="preserve"> your connection to the router. Click </w:t>
      </w:r>
      <w:r w:rsidR="009D4F37" w:rsidRPr="00C61F1F">
        <w:rPr>
          <w:b/>
          <w:bCs/>
        </w:rPr>
        <w:t>Go</w:t>
      </w:r>
      <w:r w:rsidR="009D4F37">
        <w:t xml:space="preserve"> in the web browser to reload the GUI page.</w:t>
      </w:r>
      <w:r>
        <w:t xml:space="preserve"> You may need to close the </w:t>
      </w:r>
      <w:r w:rsidRPr="00C61F1F">
        <w:rPr>
          <w:b/>
          <w:bCs/>
        </w:rPr>
        <w:t>Web Browser</w:t>
      </w:r>
      <w:r>
        <w:t xml:space="preserve">, click </w:t>
      </w:r>
      <w:r w:rsidRPr="00C61F1F">
        <w:rPr>
          <w:b/>
          <w:bCs/>
        </w:rPr>
        <w:t>IP Configuration</w:t>
      </w:r>
      <w:r>
        <w:t xml:space="preserve">, and toggle between </w:t>
      </w:r>
      <w:r w:rsidRPr="00C61F1F">
        <w:rPr>
          <w:b/>
          <w:bCs/>
        </w:rPr>
        <w:t>DHCP</w:t>
      </w:r>
      <w:r>
        <w:t xml:space="preserve"> and </w:t>
      </w:r>
      <w:r w:rsidRPr="00C61F1F">
        <w:rPr>
          <w:b/>
          <w:bCs/>
        </w:rPr>
        <w:t>Static</w:t>
      </w:r>
      <w:r>
        <w:t xml:space="preserve"> to refresh the IP addressing for </w:t>
      </w:r>
      <w:r w:rsidRPr="00C61F1F">
        <w:rPr>
          <w:b/>
          <w:bCs/>
        </w:rPr>
        <w:t>Office PC</w:t>
      </w:r>
      <w:r>
        <w:t xml:space="preserve">. </w:t>
      </w:r>
      <w:r w:rsidR="00084F74">
        <w:t>Then</w:t>
      </w:r>
      <w:r>
        <w:t xml:space="preserve"> verify the </w:t>
      </w:r>
      <w:r w:rsidRPr="00C61F1F">
        <w:rPr>
          <w:b/>
          <w:bCs/>
        </w:rPr>
        <w:t>Office PC</w:t>
      </w:r>
      <w:r>
        <w:t xml:space="preserve"> has an IP address configuration that starts with 192, open the </w:t>
      </w:r>
      <w:r w:rsidRPr="00C61F1F">
        <w:rPr>
          <w:b/>
          <w:bCs/>
        </w:rPr>
        <w:t>Web Browser</w:t>
      </w:r>
      <w:r>
        <w:t xml:space="preserve"> again, enter the router's IP address, and re-authenticate with </w:t>
      </w:r>
      <w:r w:rsidRPr="00C61F1F">
        <w:rPr>
          <w:b/>
          <w:bCs/>
        </w:rPr>
        <w:t>admin</w:t>
      </w:r>
      <w:r>
        <w:t xml:space="preserve"> as the default </w:t>
      </w:r>
      <w:r w:rsidR="009511DD">
        <w:t>credentials.</w:t>
      </w:r>
    </w:p>
    <w:p w14:paraId="2629A492" w14:textId="77777777" w:rsidR="00FA7A5A" w:rsidRDefault="00A9740D" w:rsidP="00FA4E65">
      <w:pPr>
        <w:pStyle w:val="SubStepAlpha"/>
      </w:pPr>
      <w:r>
        <w:t xml:space="preserve">Click the </w:t>
      </w:r>
      <w:r w:rsidRPr="00E30891">
        <w:rPr>
          <w:b/>
          <w:bCs/>
        </w:rPr>
        <w:t>Administration</w:t>
      </w:r>
      <w:r>
        <w:t xml:space="preserve"> tab. Here, you can change the </w:t>
      </w:r>
      <w:r w:rsidR="009511DD">
        <w:t xml:space="preserve">default </w:t>
      </w:r>
      <w:r w:rsidR="009511DD" w:rsidRPr="00E30891">
        <w:rPr>
          <w:b/>
          <w:bCs/>
        </w:rPr>
        <w:t>admin</w:t>
      </w:r>
      <w:r w:rsidR="009511DD">
        <w:t xml:space="preserve"> password</w:t>
      </w:r>
      <w:r w:rsidR="006D70C1">
        <w:t>. E</w:t>
      </w:r>
      <w:r>
        <w:t>n</w:t>
      </w:r>
      <w:r w:rsidR="006D70C1">
        <w:t>t</w:t>
      </w:r>
      <w:r>
        <w:t xml:space="preserve">er and confirm </w:t>
      </w:r>
      <w:r w:rsidR="006D70C1" w:rsidRPr="006D70C1">
        <w:rPr>
          <w:b/>
          <w:bCs/>
        </w:rPr>
        <w:t>MyPassword1!</w:t>
      </w:r>
      <w:r>
        <w:t xml:space="preserve"> </w:t>
      </w:r>
      <w:r w:rsidR="009511DD">
        <w:t>as the new password. Scroll</w:t>
      </w:r>
      <w:r>
        <w:t xml:space="preserve"> to the bottom of the page and</w:t>
      </w:r>
      <w:r w:rsidR="009511DD">
        <w:t xml:space="preserve"> click</w:t>
      </w:r>
      <w:r>
        <w:t xml:space="preserve"> </w:t>
      </w:r>
      <w:r w:rsidR="009511DD" w:rsidRPr="00E30891">
        <w:rPr>
          <w:b/>
          <w:bCs/>
        </w:rPr>
        <w:t>S</w:t>
      </w:r>
      <w:r w:rsidRPr="00E30891">
        <w:rPr>
          <w:b/>
          <w:bCs/>
        </w:rPr>
        <w:t xml:space="preserve">ave </w:t>
      </w:r>
      <w:r w:rsidR="009511DD" w:rsidRPr="00E30891">
        <w:rPr>
          <w:b/>
          <w:bCs/>
        </w:rPr>
        <w:t>S</w:t>
      </w:r>
      <w:r w:rsidRPr="00E30891">
        <w:rPr>
          <w:b/>
          <w:bCs/>
        </w:rPr>
        <w:t>ettings</w:t>
      </w:r>
      <w:r>
        <w:t>.</w:t>
      </w:r>
    </w:p>
    <w:p w14:paraId="47A0211E" w14:textId="09E8EAF0" w:rsidR="00A9740D" w:rsidRDefault="008D6DB2" w:rsidP="000027AA">
      <w:pPr>
        <w:pStyle w:val="BodyTextL50"/>
      </w:pPr>
      <w:r>
        <w:lastRenderedPageBreak/>
        <w:t xml:space="preserve">You will be prompted to login </w:t>
      </w:r>
      <w:r w:rsidR="009511DD">
        <w:t xml:space="preserve">again. Enter </w:t>
      </w:r>
      <w:r w:rsidRPr="000027AA">
        <w:rPr>
          <w:b/>
          <w:bCs/>
        </w:rPr>
        <w:t>admin</w:t>
      </w:r>
      <w:r w:rsidR="009511DD">
        <w:t xml:space="preserve"> as the </w:t>
      </w:r>
      <w:proofErr w:type="gramStart"/>
      <w:r w:rsidR="009511DD">
        <w:t>User Name</w:t>
      </w:r>
      <w:proofErr w:type="gramEnd"/>
      <w:r w:rsidR="009511DD">
        <w:t xml:space="preserve"> and </w:t>
      </w:r>
      <w:r w:rsidR="009511DD" w:rsidRPr="006D70C1">
        <w:rPr>
          <w:b/>
          <w:bCs/>
        </w:rPr>
        <w:t>MyPassword1!</w:t>
      </w:r>
      <w:r>
        <w:t xml:space="preserve"> </w:t>
      </w:r>
      <w:r w:rsidR="009511DD">
        <w:t xml:space="preserve">as </w:t>
      </w:r>
      <w:r>
        <w:t>the new password</w:t>
      </w:r>
      <w:r w:rsidR="009511DD">
        <w:t xml:space="preserve">, and the click </w:t>
      </w:r>
      <w:r w:rsidR="009511DD" w:rsidRPr="000027AA">
        <w:rPr>
          <w:b/>
          <w:bCs/>
        </w:rPr>
        <w:t>Continue</w:t>
      </w:r>
      <w:r w:rsidR="009511DD">
        <w:t>.</w:t>
      </w:r>
    </w:p>
    <w:p w14:paraId="55A7AC04" w14:textId="5A72DD32" w:rsidR="00A9740D" w:rsidRDefault="00A9740D" w:rsidP="00A9740D">
      <w:pPr>
        <w:pStyle w:val="Heading3"/>
      </w:pPr>
      <w:r>
        <w:t xml:space="preserve">Configure a wireless LAN. </w:t>
      </w:r>
    </w:p>
    <w:p w14:paraId="4369A97C" w14:textId="584271AA" w:rsidR="00A9740D" w:rsidRDefault="005B79B2" w:rsidP="00A9740D">
      <w:pPr>
        <w:pStyle w:val="SubStepAlpha"/>
        <w:numPr>
          <w:ilvl w:val="0"/>
          <w:numId w:val="0"/>
        </w:numPr>
        <w:ind w:left="360"/>
      </w:pPr>
      <w:r>
        <w:t>At this point, you are ready to configure Natsumi's wireless network so that she can connect her wireless devices to</w:t>
      </w:r>
      <w:r w:rsidR="00A9740D">
        <w:t xml:space="preserve"> the internet over Wi-Fi.</w:t>
      </w:r>
    </w:p>
    <w:p w14:paraId="550FCCCD" w14:textId="5002E3EE" w:rsidR="00A9740D" w:rsidRDefault="00CA7EFF" w:rsidP="00A9740D">
      <w:pPr>
        <w:pStyle w:val="SubStepAlpha"/>
      </w:pPr>
      <w:r>
        <w:t>Scroll back to the top of the window, and then c</w:t>
      </w:r>
      <w:r w:rsidR="00A9740D">
        <w:t xml:space="preserve">lick the </w:t>
      </w:r>
      <w:r w:rsidR="00A9740D" w:rsidRPr="0096092C">
        <w:rPr>
          <w:b/>
          <w:bCs/>
        </w:rPr>
        <w:t>Wireless</w:t>
      </w:r>
      <w:r w:rsidR="00A9740D">
        <w:t xml:space="preserve"> tab.</w:t>
      </w:r>
    </w:p>
    <w:p w14:paraId="33C8D125" w14:textId="65382850" w:rsidR="00CA7EFF" w:rsidRDefault="00CA7EFF" w:rsidP="00A9740D">
      <w:pPr>
        <w:pStyle w:val="SubStepAlpha"/>
      </w:pPr>
      <w:r>
        <w:t xml:space="preserve">For the </w:t>
      </w:r>
      <w:r w:rsidRPr="0078215A">
        <w:rPr>
          <w:b/>
          <w:bCs/>
        </w:rPr>
        <w:t>2.4 GHz</w:t>
      </w:r>
      <w:r>
        <w:t xml:space="preserve"> network, c</w:t>
      </w:r>
      <w:r w:rsidR="00FA1B3B">
        <w:t xml:space="preserve">lick </w:t>
      </w:r>
      <w:r w:rsidR="00FA1B3B" w:rsidRPr="00FA1B3B">
        <w:rPr>
          <w:b/>
          <w:bCs/>
        </w:rPr>
        <w:t>Enable</w:t>
      </w:r>
      <w:r w:rsidR="00FA1B3B">
        <w:t xml:space="preserve"> to activate the network radio.</w:t>
      </w:r>
      <w:r w:rsidR="00A9740D">
        <w:t xml:space="preserve"> </w:t>
      </w:r>
    </w:p>
    <w:p w14:paraId="3D830570" w14:textId="24F0E04D" w:rsidR="00A9740D" w:rsidRDefault="00CA7EFF" w:rsidP="00A9740D">
      <w:pPr>
        <w:pStyle w:val="SubStepAlpha"/>
      </w:pPr>
      <w:r>
        <w:t xml:space="preserve">Change </w:t>
      </w:r>
      <w:r w:rsidRPr="0078215A">
        <w:t>the</w:t>
      </w:r>
      <w:r w:rsidR="00A9740D" w:rsidRPr="00CA7EFF">
        <w:t xml:space="preserve"> </w:t>
      </w:r>
      <w:r w:rsidR="00A9740D" w:rsidRPr="0078215A">
        <w:rPr>
          <w:b/>
          <w:bCs/>
        </w:rPr>
        <w:t>Network Name (SSID)</w:t>
      </w:r>
      <w:r>
        <w:rPr>
          <w:b/>
          <w:bCs/>
        </w:rPr>
        <w:t xml:space="preserve"> </w:t>
      </w:r>
      <w:r>
        <w:t xml:space="preserve">from </w:t>
      </w:r>
      <w:r w:rsidRPr="0078215A">
        <w:rPr>
          <w:b/>
          <w:bCs/>
        </w:rPr>
        <w:t>Default</w:t>
      </w:r>
      <w:r>
        <w:t xml:space="preserve"> to </w:t>
      </w:r>
      <w:r w:rsidRPr="0078215A">
        <w:rPr>
          <w:b/>
          <w:bCs/>
        </w:rPr>
        <w:t>MyHome</w:t>
      </w:r>
      <w:r w:rsidR="00A9740D">
        <w:t xml:space="preserve">. </w:t>
      </w:r>
      <w:r w:rsidR="003E304A">
        <w:t>When people look for Wi-Fi networks to connect to, they will see this network name.</w:t>
      </w:r>
      <w:r w:rsidR="00185EDE">
        <w:t xml:space="preserve"> The network name can be hidden, but this can make it a little harder for guests to connect to the network. </w:t>
      </w:r>
      <w:r>
        <w:t xml:space="preserve">Scroll to the bottom of the page and click </w:t>
      </w:r>
      <w:r w:rsidRPr="00B05E3B">
        <w:rPr>
          <w:b/>
          <w:bCs/>
        </w:rPr>
        <w:t>Save Settings</w:t>
      </w:r>
      <w:r w:rsidR="00185EDE">
        <w:t>.</w:t>
      </w:r>
    </w:p>
    <w:p w14:paraId="56FA0A8D" w14:textId="6B34CBAC" w:rsidR="00185EDE" w:rsidRDefault="00185EDE" w:rsidP="00A9740D">
      <w:pPr>
        <w:pStyle w:val="SubStepAlpha"/>
      </w:pPr>
      <w:r>
        <w:t xml:space="preserve">Now you will configure security on the </w:t>
      </w:r>
      <w:r w:rsidRPr="00B34410">
        <w:rPr>
          <w:b/>
          <w:bCs/>
        </w:rPr>
        <w:t>MyHome</w:t>
      </w:r>
      <w:r>
        <w:t xml:space="preserve"> network. This will prevent unauthorized people from connecting to the wireless network. </w:t>
      </w:r>
      <w:r w:rsidR="00CA7EFF">
        <w:t xml:space="preserve">Scroll back to the top of the window, and then click the </w:t>
      </w:r>
      <w:r w:rsidRPr="00B34410">
        <w:rPr>
          <w:b/>
          <w:bCs/>
        </w:rPr>
        <w:t>Wireless Security</w:t>
      </w:r>
      <w:r>
        <w:t xml:space="preserve"> </w:t>
      </w:r>
      <w:r w:rsidR="00FA1B3B">
        <w:t xml:space="preserve">under the </w:t>
      </w:r>
      <w:r w:rsidR="00FA1B3B" w:rsidRPr="00B34410">
        <w:rPr>
          <w:b/>
          <w:bCs/>
        </w:rPr>
        <w:t>Wireless</w:t>
      </w:r>
      <w:r>
        <w:t xml:space="preserve"> tab.</w:t>
      </w:r>
    </w:p>
    <w:p w14:paraId="0DE1B763" w14:textId="3C124E65" w:rsidR="00185EDE" w:rsidRDefault="00CA7EFF" w:rsidP="00A9740D">
      <w:pPr>
        <w:pStyle w:val="SubStepAlpha"/>
      </w:pPr>
      <w:r>
        <w:t>Notice</w:t>
      </w:r>
      <w:r w:rsidR="00185EDE">
        <w:t xml:space="preserve"> that </w:t>
      </w:r>
      <w:r w:rsidR="005F0032">
        <w:t xml:space="preserve">security is currently disabled on all three wireless networks. </w:t>
      </w:r>
      <w:r w:rsidR="00355AC6">
        <w:t>You are only using the</w:t>
      </w:r>
      <w:r w:rsidR="005F0032">
        <w:t xml:space="preserve"> </w:t>
      </w:r>
      <w:r w:rsidR="005F0032" w:rsidRPr="00755463">
        <w:rPr>
          <w:b/>
          <w:bCs/>
        </w:rPr>
        <w:t>2.4</w:t>
      </w:r>
      <w:r w:rsidR="00355AC6">
        <w:rPr>
          <w:b/>
          <w:bCs/>
        </w:rPr>
        <w:t xml:space="preserve"> </w:t>
      </w:r>
      <w:r w:rsidR="005F0032" w:rsidRPr="00755463">
        <w:rPr>
          <w:b/>
          <w:bCs/>
        </w:rPr>
        <w:t>GHz</w:t>
      </w:r>
      <w:r w:rsidR="005F0032">
        <w:t xml:space="preserve"> network. Click the </w:t>
      </w:r>
      <w:r w:rsidR="00355AC6">
        <w:t xml:space="preserve">dropdown menu for the </w:t>
      </w:r>
      <w:r w:rsidR="00355AC6" w:rsidRPr="00755463">
        <w:rPr>
          <w:b/>
          <w:bCs/>
        </w:rPr>
        <w:t>2.4 GHz</w:t>
      </w:r>
      <w:r w:rsidR="00355AC6">
        <w:t xml:space="preserve"> network and</w:t>
      </w:r>
      <w:r w:rsidR="005F0032">
        <w:t xml:space="preserve"> select </w:t>
      </w:r>
      <w:r w:rsidR="005F0032" w:rsidRPr="00755463">
        <w:rPr>
          <w:b/>
          <w:bCs/>
        </w:rPr>
        <w:t>WPA2 Personal</w:t>
      </w:r>
      <w:r w:rsidR="005F0032">
        <w:t xml:space="preserve">. This is the strongest security that </w:t>
      </w:r>
      <w:r w:rsidR="00355AC6">
        <w:t xml:space="preserve">this </w:t>
      </w:r>
      <w:r w:rsidR="005F0032">
        <w:t>router offers for</w:t>
      </w:r>
      <w:r w:rsidR="00355AC6">
        <w:t xml:space="preserve"> </w:t>
      </w:r>
      <w:r w:rsidR="005F0032">
        <w:t>wireless</w:t>
      </w:r>
      <w:r w:rsidR="00355AC6">
        <w:t xml:space="preserve"> networks</w:t>
      </w:r>
      <w:r w:rsidR="005F0032">
        <w:t>.</w:t>
      </w:r>
    </w:p>
    <w:p w14:paraId="781AFD72" w14:textId="36937D27" w:rsidR="005F0032" w:rsidRDefault="00355AC6" w:rsidP="00A9740D">
      <w:pPr>
        <w:pStyle w:val="SubStepAlpha"/>
      </w:pPr>
      <w:r>
        <w:t>M</w:t>
      </w:r>
      <w:r w:rsidR="005F0032">
        <w:t xml:space="preserve">ore settings are revealed. </w:t>
      </w:r>
      <w:r>
        <w:t>WPA2 Personal requires a passphrase that must be entered by a</w:t>
      </w:r>
      <w:r w:rsidR="005F0032">
        <w:t xml:space="preserve">nyone who wants to connect to the wireless network. Enter </w:t>
      </w:r>
      <w:r w:rsidR="00E24B90" w:rsidRPr="00FA1B3B">
        <w:rPr>
          <w:b/>
          <w:bCs/>
        </w:rPr>
        <w:t>MyPassPhrase1!</w:t>
      </w:r>
      <w:r w:rsidR="00E24B90">
        <w:t xml:space="preserve"> as the </w:t>
      </w:r>
      <w:r w:rsidRPr="009667D4">
        <w:rPr>
          <w:b/>
          <w:bCs/>
        </w:rPr>
        <w:t>Passphrase</w:t>
      </w:r>
      <w:r w:rsidR="00E24B90">
        <w:t>. Note that capitalization is important.</w:t>
      </w:r>
    </w:p>
    <w:p w14:paraId="02E5365D" w14:textId="6860E850" w:rsidR="00E24B90" w:rsidRDefault="00355AC6" w:rsidP="00A9740D">
      <w:pPr>
        <w:pStyle w:val="SubStepAlpha"/>
      </w:pPr>
      <w:r>
        <w:t xml:space="preserve">Scroll to the bottom of the page and click </w:t>
      </w:r>
      <w:r w:rsidRPr="00B05E3B">
        <w:rPr>
          <w:b/>
          <w:bCs/>
        </w:rPr>
        <w:t>Save Settings</w:t>
      </w:r>
      <w:r>
        <w:t>,</w:t>
      </w:r>
      <w:r w:rsidR="00E24B90">
        <w:t xml:space="preserve"> and</w:t>
      </w:r>
      <w:r>
        <w:t xml:space="preserve"> then</w:t>
      </w:r>
      <w:r w:rsidR="00E24B90">
        <w:t xml:space="preserve"> close the</w:t>
      </w:r>
      <w:r w:rsidR="00203343">
        <w:t xml:space="preserve"> </w:t>
      </w:r>
      <w:r w:rsidR="00203343" w:rsidRPr="00E63496">
        <w:rPr>
          <w:b/>
          <w:bCs/>
        </w:rPr>
        <w:t>Web Browser</w:t>
      </w:r>
      <w:r w:rsidR="00203343">
        <w:t xml:space="preserve"> for the</w:t>
      </w:r>
      <w:r w:rsidR="00E24B90">
        <w:t xml:space="preserve"> Office PC.</w:t>
      </w:r>
    </w:p>
    <w:p w14:paraId="0F0F689A" w14:textId="42C3FD14" w:rsidR="003A0FC5" w:rsidRDefault="009667D4" w:rsidP="003A0FC5">
      <w:pPr>
        <w:pStyle w:val="Heading2"/>
      </w:pPr>
      <w:r>
        <w:t xml:space="preserve">Configure </w:t>
      </w:r>
      <w:r w:rsidR="0058240E">
        <w:t>IP Addressing</w:t>
      </w:r>
      <w:r w:rsidR="003A0FC5">
        <w:t xml:space="preserve"> and Test Connectivity</w:t>
      </w:r>
    </w:p>
    <w:p w14:paraId="523D70E8" w14:textId="73A408DC" w:rsidR="003A0FC5" w:rsidRDefault="003A0FC5" w:rsidP="003A0FC5">
      <w:pPr>
        <w:pStyle w:val="BodyTextL25"/>
      </w:pPr>
      <w:r>
        <w:t>Now that the router is configured</w:t>
      </w:r>
      <w:r w:rsidR="00CA1AE5">
        <w:t xml:space="preserve">, in this </w:t>
      </w:r>
      <w:r w:rsidR="009667D4">
        <w:t>p</w:t>
      </w:r>
      <w:r w:rsidR="00CA1AE5">
        <w:t>art</w:t>
      </w:r>
      <w:r>
        <w:t xml:space="preserve"> you will configure</w:t>
      </w:r>
      <w:r w:rsidR="00CA1AE5">
        <w:t xml:space="preserve"> IP addressing for</w:t>
      </w:r>
      <w:r>
        <w:t xml:space="preserve"> the PC</w:t>
      </w:r>
      <w:r w:rsidR="00A675EF">
        <w:t>s</w:t>
      </w:r>
      <w:r>
        <w:t xml:space="preserve"> and laptop and verify that they can connect to the internet.</w:t>
      </w:r>
    </w:p>
    <w:p w14:paraId="034615EA" w14:textId="77777777" w:rsidR="00891271" w:rsidRPr="008016B5" w:rsidRDefault="00891271" w:rsidP="00891271">
      <w:pPr>
        <w:pStyle w:val="Heading3"/>
      </w:pPr>
      <w:r w:rsidRPr="008016B5">
        <w:t>Connect the laptop to the wireless network.</w:t>
      </w:r>
    </w:p>
    <w:p w14:paraId="32C36350" w14:textId="77777777" w:rsidR="00891271" w:rsidRDefault="00891271" w:rsidP="00891271">
      <w:pPr>
        <w:pStyle w:val="SubStepAlpha"/>
      </w:pPr>
      <w:r>
        <w:t xml:space="preserve">Click the </w:t>
      </w:r>
      <w:r w:rsidRPr="00E24348">
        <w:rPr>
          <w:b/>
          <w:bCs/>
        </w:rPr>
        <w:t>Laptop</w:t>
      </w:r>
      <w:r>
        <w:t xml:space="preserve"> in the living room, and then the </w:t>
      </w:r>
      <w:r w:rsidRPr="00E24348">
        <w:rPr>
          <w:b/>
          <w:bCs/>
        </w:rPr>
        <w:t>Desktop</w:t>
      </w:r>
      <w:r>
        <w:t xml:space="preserve"> tab &gt; </w:t>
      </w:r>
      <w:r w:rsidRPr="00E24348">
        <w:rPr>
          <w:b/>
          <w:bCs/>
        </w:rPr>
        <w:t>PC Wireless</w:t>
      </w:r>
      <w:r>
        <w:t>.</w:t>
      </w:r>
    </w:p>
    <w:p w14:paraId="0CC5BB7A" w14:textId="77777777" w:rsidR="00891271" w:rsidRDefault="00891271" w:rsidP="00891271">
      <w:pPr>
        <w:pStyle w:val="SubStepAlpha"/>
      </w:pPr>
      <w:r>
        <w:t xml:space="preserve">Click the </w:t>
      </w:r>
      <w:r w:rsidRPr="004A211E">
        <w:rPr>
          <w:b/>
          <w:bCs/>
        </w:rPr>
        <w:t>Connect</w:t>
      </w:r>
      <w:r>
        <w:t xml:space="preserve"> tab. After a short delay you should the wireless network that you configured previously appear in the list of wireless network names. </w:t>
      </w:r>
    </w:p>
    <w:p w14:paraId="18B5DF69" w14:textId="77777777" w:rsidR="00891271" w:rsidRDefault="00891271" w:rsidP="00891271">
      <w:pPr>
        <w:pStyle w:val="SubStepAlpha"/>
      </w:pPr>
      <w:r>
        <w:t xml:space="preserve">Click the name of the network that you created, and then click the </w:t>
      </w:r>
      <w:r w:rsidRPr="004A211E">
        <w:rPr>
          <w:b/>
          <w:bCs/>
        </w:rPr>
        <w:t>Connect</w:t>
      </w:r>
      <w:r>
        <w:t xml:space="preserve"> button.</w:t>
      </w:r>
    </w:p>
    <w:p w14:paraId="14487971" w14:textId="77777777" w:rsidR="00891271" w:rsidRDefault="00891271" w:rsidP="00891271">
      <w:pPr>
        <w:pStyle w:val="SubStepAlpha"/>
      </w:pPr>
      <w:r>
        <w:t xml:space="preserve">Enter the passphrase that you configured early for the wireless network in the </w:t>
      </w:r>
      <w:r w:rsidRPr="004A211E">
        <w:rPr>
          <w:b/>
          <w:bCs/>
        </w:rPr>
        <w:t>Pre-shared Key</w:t>
      </w:r>
      <w:r>
        <w:t xml:space="preserve"> field, and then click </w:t>
      </w:r>
      <w:r w:rsidRPr="004A211E">
        <w:rPr>
          <w:b/>
          <w:bCs/>
        </w:rPr>
        <w:t>Connect</w:t>
      </w:r>
      <w:r>
        <w:t xml:space="preserve">. </w:t>
      </w:r>
    </w:p>
    <w:p w14:paraId="3B67A3AA" w14:textId="77777777" w:rsidR="00891271" w:rsidRDefault="00891271" w:rsidP="00891271">
      <w:pPr>
        <w:pStyle w:val="SubStepAlpha"/>
      </w:pPr>
      <w:r>
        <w:t xml:space="preserve">Click the </w:t>
      </w:r>
      <w:r w:rsidRPr="007E1032">
        <w:rPr>
          <w:b/>
          <w:bCs/>
        </w:rPr>
        <w:t>Link Information</w:t>
      </w:r>
      <w:r>
        <w:t xml:space="preserve"> tab. You should see the message: </w:t>
      </w:r>
      <w:r w:rsidRPr="007E1032">
        <w:rPr>
          <w:b/>
          <w:bCs/>
        </w:rPr>
        <w:t>You have successfully connected to the access point</w:t>
      </w:r>
      <w:r>
        <w:t>.</w:t>
      </w:r>
    </w:p>
    <w:p w14:paraId="11FE92C4" w14:textId="77777777" w:rsidR="00891271" w:rsidRDefault="00891271" w:rsidP="00891271">
      <w:pPr>
        <w:pStyle w:val="SubStepAlpha"/>
      </w:pPr>
      <w:r>
        <w:t xml:space="preserve">Click the </w:t>
      </w:r>
      <w:r w:rsidRPr="00567C76">
        <w:rPr>
          <w:b/>
          <w:bCs/>
        </w:rPr>
        <w:t>More Information</w:t>
      </w:r>
      <w:r>
        <w:t xml:space="preserve"> button to see details about the connection. If the IP address does not begin with </w:t>
      </w:r>
      <w:r w:rsidRPr="00567C76">
        <w:rPr>
          <w:b/>
          <w:bCs/>
        </w:rPr>
        <w:t>192</w:t>
      </w:r>
      <w:r>
        <w:t xml:space="preserve">, click the </w:t>
      </w:r>
      <w:r w:rsidRPr="00625585">
        <w:rPr>
          <w:b/>
          <w:bCs/>
        </w:rPr>
        <w:t>Fast Forward Time</w:t>
      </w:r>
      <w:r>
        <w:t xml:space="preserve"> several times to speed up the simulation.</w:t>
      </w:r>
    </w:p>
    <w:p w14:paraId="6E513328" w14:textId="77777777" w:rsidR="00891271" w:rsidRDefault="00891271" w:rsidP="00891271">
      <w:pPr>
        <w:pStyle w:val="SubStepAlpha"/>
      </w:pPr>
      <w:r>
        <w:t xml:space="preserve">Close the </w:t>
      </w:r>
      <w:r w:rsidRPr="00625585">
        <w:rPr>
          <w:b/>
          <w:bCs/>
        </w:rPr>
        <w:t>PC Wireless</w:t>
      </w:r>
      <w:r>
        <w:t xml:space="preserve"> app and open the </w:t>
      </w:r>
      <w:r>
        <w:rPr>
          <w:b/>
          <w:bCs/>
        </w:rPr>
        <w:t>Web Browser</w:t>
      </w:r>
      <w:r>
        <w:t xml:space="preserve">. Verify that the </w:t>
      </w:r>
      <w:proofErr w:type="gramStart"/>
      <w:r w:rsidRPr="00625585">
        <w:rPr>
          <w:b/>
          <w:bCs/>
        </w:rPr>
        <w:t>Laptop</w:t>
      </w:r>
      <w:proofErr w:type="gramEnd"/>
      <w:r>
        <w:t xml:space="preserve"> can now connect to </w:t>
      </w:r>
      <w:bookmarkStart w:id="1" w:name="_Hlk99703377"/>
      <w:r w:rsidRPr="00B05E3B">
        <w:rPr>
          <w:b/>
          <w:bCs/>
        </w:rPr>
        <w:t>skillsforall.</w:t>
      </w:r>
      <w:r>
        <w:rPr>
          <w:b/>
          <w:bCs/>
        </w:rPr>
        <w:t>srv</w:t>
      </w:r>
      <w:bookmarkEnd w:id="1"/>
      <w:r>
        <w:t xml:space="preserve">, clicking </w:t>
      </w:r>
      <w:r w:rsidRPr="00B05E3B">
        <w:rPr>
          <w:b/>
          <w:bCs/>
        </w:rPr>
        <w:t>Fast Forward Time</w:t>
      </w:r>
      <w:r>
        <w:t xml:space="preserve"> until the page loads. This verifies that the </w:t>
      </w:r>
      <w:proofErr w:type="gramStart"/>
      <w:r>
        <w:rPr>
          <w:b/>
          <w:bCs/>
        </w:rPr>
        <w:t>Laptop</w:t>
      </w:r>
      <w:proofErr w:type="gramEnd"/>
      <w:r>
        <w:t xml:space="preserve"> has internet connectivity.</w:t>
      </w:r>
    </w:p>
    <w:p w14:paraId="3DE811A3" w14:textId="0E1B6EC3" w:rsidR="003A0FC5" w:rsidRDefault="003A0FC5" w:rsidP="003A0FC5">
      <w:pPr>
        <w:pStyle w:val="Heading3"/>
      </w:pPr>
      <w:r>
        <w:t xml:space="preserve">Test </w:t>
      </w:r>
      <w:r w:rsidR="00203343">
        <w:t>c</w:t>
      </w:r>
      <w:r>
        <w:t>onnectivity from the Office PC</w:t>
      </w:r>
      <w:r w:rsidR="00203343">
        <w:t>.</w:t>
      </w:r>
    </w:p>
    <w:p w14:paraId="7F84662B" w14:textId="19A73769" w:rsidR="003A0FC5" w:rsidRDefault="00C77304" w:rsidP="003A0FC5">
      <w:pPr>
        <w:pStyle w:val="BodyTextL25"/>
      </w:pPr>
      <w:r>
        <w:t xml:space="preserve">You </w:t>
      </w:r>
      <w:r w:rsidR="003A0FC5">
        <w:t xml:space="preserve">know that the Office PC can connect to the network because </w:t>
      </w:r>
      <w:r>
        <w:t xml:space="preserve">you </w:t>
      </w:r>
      <w:r w:rsidR="003A0FC5">
        <w:t xml:space="preserve">used it to configure the router. However, can it also access the internet? If it can, </w:t>
      </w:r>
      <w:r>
        <w:t xml:space="preserve">then you will </w:t>
      </w:r>
      <w:r w:rsidR="003A0FC5">
        <w:t xml:space="preserve">know that the wired network is properly </w:t>
      </w:r>
      <w:r>
        <w:t>connected and configured</w:t>
      </w:r>
      <w:r w:rsidR="003A0FC5">
        <w:t>.</w:t>
      </w:r>
    </w:p>
    <w:p w14:paraId="0CE4D238" w14:textId="60CF5265" w:rsidR="003A0FC5" w:rsidRDefault="00C77304" w:rsidP="003A0FC5">
      <w:pPr>
        <w:pStyle w:val="SubStepAlpha"/>
      </w:pPr>
      <w:r>
        <w:lastRenderedPageBreak/>
        <w:t xml:space="preserve">Click </w:t>
      </w:r>
      <w:r w:rsidRPr="002441B9">
        <w:rPr>
          <w:b/>
          <w:bCs/>
        </w:rPr>
        <w:t>Office PC</w:t>
      </w:r>
      <w:r>
        <w:t xml:space="preserve"> &gt; </w:t>
      </w:r>
      <w:r w:rsidR="003A0FC5" w:rsidRPr="00583166">
        <w:rPr>
          <w:b/>
          <w:bCs/>
        </w:rPr>
        <w:t>Desktop</w:t>
      </w:r>
      <w:r>
        <w:t xml:space="preserve"> tab &gt; </w:t>
      </w:r>
      <w:r w:rsidRPr="00583166">
        <w:rPr>
          <w:b/>
          <w:bCs/>
        </w:rPr>
        <w:t>Web Browser</w:t>
      </w:r>
      <w:r w:rsidR="00DB31F1">
        <w:t>.</w:t>
      </w:r>
    </w:p>
    <w:p w14:paraId="00E67E64" w14:textId="091879AC" w:rsidR="008016B5" w:rsidRDefault="00C77304" w:rsidP="00BC06DB">
      <w:pPr>
        <w:pStyle w:val="SubStepAlpha"/>
      </w:pPr>
      <w:r>
        <w:t>E</w:t>
      </w:r>
      <w:r w:rsidR="00DB31F1">
        <w:t xml:space="preserve">nter </w:t>
      </w:r>
      <w:r w:rsidR="00DB31F1" w:rsidRPr="00583166">
        <w:rPr>
          <w:b/>
          <w:bCs/>
        </w:rPr>
        <w:t>skillsforall.</w:t>
      </w:r>
      <w:r w:rsidR="00721A58">
        <w:rPr>
          <w:b/>
          <w:bCs/>
        </w:rPr>
        <w:t>srv</w:t>
      </w:r>
      <w:r w:rsidR="00DB31F1">
        <w:t xml:space="preserve"> and click </w:t>
      </w:r>
      <w:r w:rsidR="00DB31F1" w:rsidRPr="00583166">
        <w:rPr>
          <w:b/>
          <w:bCs/>
        </w:rPr>
        <w:t>Go</w:t>
      </w:r>
      <w:r w:rsidR="00DB31F1">
        <w:t>.</w:t>
      </w:r>
      <w:r>
        <w:t xml:space="preserve"> </w:t>
      </w:r>
      <w:r w:rsidR="008016B5">
        <w:t xml:space="preserve">After a brief delay, you should see the webpage appear. </w:t>
      </w:r>
      <w:r>
        <w:t>If necessary, c</w:t>
      </w:r>
      <w:r w:rsidR="008016B5">
        <w:t xml:space="preserve">lick </w:t>
      </w:r>
      <w:r w:rsidRPr="00A251D0">
        <w:rPr>
          <w:b/>
          <w:bCs/>
        </w:rPr>
        <w:t>Fast Forward Time</w:t>
      </w:r>
      <w:r>
        <w:t xml:space="preserve"> </w:t>
      </w:r>
      <w:r w:rsidR="00CF72B8">
        <w:t xml:space="preserve">several times </w:t>
      </w:r>
      <w:r>
        <w:t>to speed up the convergence</w:t>
      </w:r>
      <w:r w:rsidR="008016B5">
        <w:t xml:space="preserve">. </w:t>
      </w:r>
    </w:p>
    <w:p w14:paraId="7E808A2A" w14:textId="216E1D5F" w:rsidR="00B21C3D" w:rsidRDefault="00B21C3D" w:rsidP="006C7C75">
      <w:pPr>
        <w:pStyle w:val="BodyTextL50"/>
      </w:pPr>
      <w:r>
        <w:t xml:space="preserve">Loading an external website verifies that internet connectivity for the </w:t>
      </w:r>
      <w:r w:rsidRPr="006C7C75">
        <w:rPr>
          <w:b/>
          <w:bCs/>
        </w:rPr>
        <w:t>Office PC</w:t>
      </w:r>
      <w:r>
        <w:t>.</w:t>
      </w:r>
    </w:p>
    <w:p w14:paraId="484359AF" w14:textId="044C21BD" w:rsidR="008016B5" w:rsidRDefault="008016B5" w:rsidP="008016B5">
      <w:pPr>
        <w:pStyle w:val="Heading3"/>
      </w:pPr>
      <w:r>
        <w:t>Configure the bedroom PC.</w:t>
      </w:r>
    </w:p>
    <w:p w14:paraId="77B6FE1D" w14:textId="1E0446DF" w:rsidR="008016B5" w:rsidRDefault="00B21C3D" w:rsidP="008016B5">
      <w:pPr>
        <w:pStyle w:val="SubStepAlpha"/>
      </w:pPr>
      <w:r>
        <w:t xml:space="preserve">For the </w:t>
      </w:r>
      <w:r w:rsidRPr="009D2408">
        <w:rPr>
          <w:b/>
          <w:bCs/>
        </w:rPr>
        <w:t>Bedroom PC</w:t>
      </w:r>
      <w:r>
        <w:t xml:space="preserve">, open </w:t>
      </w:r>
      <w:r w:rsidRPr="009D2408">
        <w:rPr>
          <w:b/>
          <w:bCs/>
        </w:rPr>
        <w:t>IP Configuration</w:t>
      </w:r>
      <w:r>
        <w:t xml:space="preserve"> </w:t>
      </w:r>
      <w:r w:rsidR="00C01742">
        <w:t xml:space="preserve">and </w:t>
      </w:r>
      <w:r>
        <w:t xml:space="preserve">set it to </w:t>
      </w:r>
      <w:r w:rsidRPr="009D2408">
        <w:rPr>
          <w:b/>
          <w:bCs/>
        </w:rPr>
        <w:t>DHCP</w:t>
      </w:r>
      <w:r>
        <w:t xml:space="preserve">. </w:t>
      </w:r>
      <w:r w:rsidR="00C01742">
        <w:t xml:space="preserve">Verify that the Bedroom PC received an IP address that begins with </w:t>
      </w:r>
      <w:r w:rsidR="00C01742" w:rsidRPr="009D2408">
        <w:rPr>
          <w:b/>
          <w:bCs/>
        </w:rPr>
        <w:t>192</w:t>
      </w:r>
      <w:r w:rsidR="00C01742">
        <w:t>.</w:t>
      </w:r>
    </w:p>
    <w:p w14:paraId="58D813D5" w14:textId="3CC6368C" w:rsidR="008016B5" w:rsidRDefault="00B21C3D" w:rsidP="008016B5">
      <w:pPr>
        <w:pStyle w:val="SubStepAlpha"/>
      </w:pPr>
      <w:r>
        <w:t xml:space="preserve">Close the </w:t>
      </w:r>
      <w:r w:rsidRPr="000419E0">
        <w:rPr>
          <w:b/>
          <w:bCs/>
        </w:rPr>
        <w:t>IP Configuration</w:t>
      </w:r>
      <w:r>
        <w:t xml:space="preserve"> </w:t>
      </w:r>
      <w:r w:rsidR="00D97FEB">
        <w:t>window and</w:t>
      </w:r>
      <w:r>
        <w:t xml:space="preserve"> open the </w:t>
      </w:r>
      <w:r w:rsidRPr="000419E0">
        <w:rPr>
          <w:b/>
          <w:bCs/>
        </w:rPr>
        <w:t>Web Browser</w:t>
      </w:r>
      <w:r>
        <w:t xml:space="preserve">. Verify that the </w:t>
      </w:r>
      <w:r w:rsidRPr="000419E0">
        <w:rPr>
          <w:b/>
          <w:bCs/>
        </w:rPr>
        <w:t>Bedroom PC</w:t>
      </w:r>
      <w:r>
        <w:t xml:space="preserve"> can now connect to </w:t>
      </w:r>
      <w:r w:rsidRPr="000419E0">
        <w:rPr>
          <w:b/>
          <w:bCs/>
        </w:rPr>
        <w:t>skillsforall.</w:t>
      </w:r>
      <w:r w:rsidR="00721A58">
        <w:rPr>
          <w:b/>
          <w:bCs/>
        </w:rPr>
        <w:t>srv</w:t>
      </w:r>
      <w:r w:rsidR="00C01742">
        <w:t xml:space="preserve">, clicking </w:t>
      </w:r>
      <w:r w:rsidR="00C01742" w:rsidRPr="000419E0">
        <w:rPr>
          <w:b/>
          <w:bCs/>
        </w:rPr>
        <w:t>Fast Forward Time</w:t>
      </w:r>
      <w:r w:rsidR="00C01742">
        <w:t xml:space="preserve"> until the page loads.</w:t>
      </w:r>
      <w:r>
        <w:t xml:space="preserve"> </w:t>
      </w:r>
      <w:r w:rsidR="00C01742">
        <w:t>Th</w:t>
      </w:r>
      <w:r w:rsidR="00652CBB">
        <w:t>is</w:t>
      </w:r>
      <w:r w:rsidR="00C01742">
        <w:t xml:space="preserve"> verifies that the </w:t>
      </w:r>
      <w:r w:rsidR="00C01742" w:rsidRPr="00A11EC5">
        <w:rPr>
          <w:b/>
          <w:bCs/>
        </w:rPr>
        <w:t>Bedroom PC</w:t>
      </w:r>
      <w:r w:rsidR="00C01742">
        <w:t xml:space="preserve"> has internet connectivity.</w:t>
      </w:r>
    </w:p>
    <w:p w14:paraId="4D157CBE" w14:textId="0A4D669D" w:rsidR="004203E5" w:rsidRDefault="004203E5" w:rsidP="004203E5">
      <w:pPr>
        <w:pStyle w:val="BodyTextL25"/>
      </w:pPr>
      <w:r>
        <w:t xml:space="preserve">You have now completed connecting network devices, configuring the router and wireless LAN, and configuring hosts to connect to the network. All </w:t>
      </w:r>
      <w:r w:rsidR="00652CBB">
        <w:t xml:space="preserve">devices </w:t>
      </w:r>
      <w:r>
        <w:t>should be able to connect to the internet. You</w:t>
      </w:r>
      <w:r w:rsidR="00652CBB">
        <w:t>r</w:t>
      </w:r>
      <w:r>
        <w:t xml:space="preserve"> job is done and </w:t>
      </w:r>
      <w:r w:rsidR="00652CBB">
        <w:t>Natsumi</w:t>
      </w:r>
      <w:r>
        <w:t xml:space="preserve"> has offered to cook dinner </w:t>
      </w:r>
      <w:r w:rsidR="00D97FEB">
        <w:t xml:space="preserve">for you </w:t>
      </w:r>
      <w:r>
        <w:t>as a reward for your help.</w:t>
      </w:r>
    </w:p>
    <w:p w14:paraId="7145519F" w14:textId="77777777" w:rsidR="00CB74C6" w:rsidRPr="009F004B" w:rsidRDefault="00CB74C6" w:rsidP="00CB74C6">
      <w:pPr>
        <w:pStyle w:val="ConfigWindow"/>
      </w:pPr>
      <w:r>
        <w:t>End of docume</w:t>
      </w:r>
      <w:r w:rsidRPr="009F004B">
        <w:t>nt</w:t>
      </w:r>
    </w:p>
    <w:sectPr w:rsidR="00CB74C6" w:rsidRPr="009F004B" w:rsidSect="004609D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DBE3E" w14:textId="77777777" w:rsidR="008A3BFE" w:rsidRDefault="008A3BFE" w:rsidP="00710659">
      <w:pPr>
        <w:spacing w:after="0" w:line="240" w:lineRule="auto"/>
      </w:pPr>
      <w:r>
        <w:separator/>
      </w:r>
    </w:p>
    <w:p w14:paraId="35283321" w14:textId="77777777" w:rsidR="008A3BFE" w:rsidRDefault="008A3BFE"/>
  </w:endnote>
  <w:endnote w:type="continuationSeparator" w:id="0">
    <w:p w14:paraId="0C35DE1B" w14:textId="77777777" w:rsidR="008A3BFE" w:rsidRDefault="008A3BFE" w:rsidP="00710659">
      <w:pPr>
        <w:spacing w:after="0" w:line="240" w:lineRule="auto"/>
      </w:pPr>
      <w:r>
        <w:continuationSeparator/>
      </w:r>
    </w:p>
    <w:p w14:paraId="09965F25" w14:textId="77777777" w:rsidR="008A3BFE" w:rsidRDefault="008A3BFE"/>
  </w:endnote>
  <w:endnote w:type="continuationNotice" w:id="1">
    <w:p w14:paraId="119A0D29" w14:textId="77777777" w:rsidR="008A3BFE" w:rsidRDefault="008A3BF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1ACDA" w14:textId="4DCB00C4" w:rsidR="00E94E2C" w:rsidRDefault="009B208F" w:rsidP="00E94E2C">
    <w:pPr>
      <w:pStyle w:val="Footer"/>
    </w:pPr>
    <w:r>
      <w:rPr>
        <w:noProof/>
      </w:rPr>
      <mc:AlternateContent>
        <mc:Choice Requires="wps">
          <w:drawing>
            <wp:anchor distT="0" distB="0" distL="0" distR="0" simplePos="0" relativeHeight="251659264" behindDoc="0" locked="0" layoutInCell="1" allowOverlap="1" wp14:anchorId="7FE92F4C" wp14:editId="15F8E152">
              <wp:simplePos x="635" y="635"/>
              <wp:positionH relativeFrom="page">
                <wp:align>right</wp:align>
              </wp:positionH>
              <wp:positionV relativeFrom="page">
                <wp:align>bottom</wp:align>
              </wp:positionV>
              <wp:extent cx="993140" cy="371475"/>
              <wp:effectExtent l="0" t="0" r="0" b="0"/>
              <wp:wrapNone/>
              <wp:docPr id="1272720710"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71475"/>
                      </a:xfrm>
                      <a:prstGeom prst="rect">
                        <a:avLst/>
                      </a:prstGeom>
                      <a:noFill/>
                      <a:ln>
                        <a:noFill/>
                      </a:ln>
                    </wps:spPr>
                    <wps:txbx>
                      <w:txbxContent>
                        <w:p w14:paraId="659C3674" w14:textId="34E1EFB6" w:rsidR="009B208F" w:rsidRPr="009B208F" w:rsidRDefault="009B208F" w:rsidP="009B208F">
                          <w:pPr>
                            <w:spacing w:after="0"/>
                            <w:rPr>
                              <w:rFonts w:ascii="Calibri" w:hAnsi="Calibri" w:cs="Calibri"/>
                              <w:noProof/>
                              <w:color w:val="000000"/>
                              <w:sz w:val="16"/>
                              <w:szCs w:val="16"/>
                            </w:rPr>
                          </w:pPr>
                          <w:r w:rsidRPr="009B208F">
                            <w:rPr>
                              <w:rFonts w:ascii="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FE92F4C" id="_x0000_t202" coordsize="21600,21600" o:spt="202" path="m,l,21600r21600,l21600,xe">
              <v:stroke joinstyle="miter"/>
              <v:path gradientshapeok="t" o:connecttype="rect"/>
            </v:shapetype>
            <v:shape id="Text Box 2" o:spid="_x0000_s1026" type="#_x0000_t202" alt="Cisco Confidential" style="position:absolute;margin-left:27pt;margin-top:0;width:78.2pt;height:29.2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" filled="f" stroked="f">
              <v:fill o:detectmouseclick="t"/>
              <v:textbox style="mso-fit-shape-to-text:t" inset="0,0,20pt,15pt">
                <w:txbxContent>
                  <w:p w14:paraId="659C3674" w14:textId="34E1EFB6" w:rsidR="009B208F" w:rsidRPr="009B208F" w:rsidRDefault="009B208F" w:rsidP="009B208F">
                    <w:pPr>
                      <w:spacing w:after="0"/>
                      <w:rPr>
                        <w:rFonts w:ascii="Calibri" w:hAnsi="Calibri" w:cs="Calibri"/>
                        <w:noProof/>
                        <w:color w:val="000000"/>
                        <w:sz w:val="16"/>
                        <w:szCs w:val="16"/>
                      </w:rPr>
                    </w:pPr>
                    <w:r w:rsidRPr="009B208F">
                      <w:rPr>
                        <w:rFonts w:ascii="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D3997" w14:textId="4C1E222D" w:rsidR="00926CB2" w:rsidRPr="00882B63" w:rsidRDefault="008E00D5" w:rsidP="00E94E2C">
    <w:pPr>
      <w:pStyle w:val="Footer"/>
      <w:rPr>
        <w:szCs w:val="16"/>
      </w:rPr>
    </w:pPr>
    <w:r w:rsidRPr="00B31F19">
      <w:rPr>
        <w:rFonts w:ascii="Symbol" w:eastAsia="Symbol" w:hAnsi="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F406D6">
          <w:t>2022</w:t>
        </w:r>
      </w:sdtContent>
    </w:sdt>
    <w:r>
      <w:t xml:space="preserve"> - </w:t>
    </w:r>
    <w:r>
      <w:fldChar w:fldCharType="begin"/>
    </w:r>
    <w:r>
      <w:instrText xml:space="preserve"> SAVEDATE  \@ "yyyy"  \* MERGEFORMAT </w:instrText>
    </w:r>
    <w:r>
      <w:fldChar w:fldCharType="separate"/>
    </w:r>
    <w:r w:rsidR="00F41750">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6B7B4" w14:textId="147E4B5E" w:rsidR="00882B63" w:rsidRPr="00882B63" w:rsidRDefault="00882B63" w:rsidP="00E94E2C">
    <w:pPr>
      <w:pStyle w:val="Footer"/>
      <w:rPr>
        <w:szCs w:val="16"/>
      </w:rPr>
    </w:pPr>
    <w:r w:rsidRPr="00B31F19">
      <w:rPr>
        <w:rFonts w:ascii="Symbol" w:eastAsia="Symbol" w:hAnsi="Symbol" w:cs="Symbol"/>
      </w:rPr>
      <w:t>ã</w:t>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F406D6">
          <w:t>2022</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41750">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809D3" w14:textId="77777777" w:rsidR="008A3BFE" w:rsidRDefault="008A3BFE" w:rsidP="00710659">
      <w:pPr>
        <w:spacing w:after="0" w:line="240" w:lineRule="auto"/>
      </w:pPr>
      <w:r>
        <w:separator/>
      </w:r>
    </w:p>
    <w:p w14:paraId="757DAFA0" w14:textId="77777777" w:rsidR="008A3BFE" w:rsidRDefault="008A3BFE"/>
  </w:footnote>
  <w:footnote w:type="continuationSeparator" w:id="0">
    <w:p w14:paraId="1093D51C" w14:textId="77777777" w:rsidR="008A3BFE" w:rsidRDefault="008A3BFE" w:rsidP="00710659">
      <w:pPr>
        <w:spacing w:after="0" w:line="240" w:lineRule="auto"/>
      </w:pPr>
      <w:r>
        <w:continuationSeparator/>
      </w:r>
    </w:p>
    <w:p w14:paraId="1263497F" w14:textId="77777777" w:rsidR="008A3BFE" w:rsidRDefault="008A3BFE"/>
  </w:footnote>
  <w:footnote w:type="continuationNotice" w:id="1">
    <w:p w14:paraId="633D4B0E" w14:textId="77777777" w:rsidR="008A3BFE" w:rsidRDefault="008A3BF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DBF3A" w14:textId="77777777" w:rsidR="00E94E2C" w:rsidRDefault="00E94E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70B10398A1D44B22914C3E34BC0A9828"/>
      </w:placeholder>
      <w:dataBinding w:prefixMappings="xmlns:ns0='http://purl.org/dc/elements/1.1/' xmlns:ns1='http://schemas.openxmlformats.org/package/2006/metadata/core-properties' " w:xpath="/ns1:coreProperties[1]/ns0:title[1]" w:storeItemID="{6C3C8BC8-F283-45AE-878A-BAB7291924A1}"/>
      <w:text/>
    </w:sdtPr>
    <w:sdtContent>
      <w:p w14:paraId="0619161C" w14:textId="0A84EFBE" w:rsidR="00926CB2" w:rsidRDefault="00344A2D" w:rsidP="008402F2">
        <w:pPr>
          <w:pStyle w:val="PageHead"/>
        </w:pPr>
        <w:r>
          <w:t>Packet Tracer - Configure a Wireless Router and Clients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BA5F8" w14:textId="77777777" w:rsidR="00926CB2" w:rsidRDefault="00882B63" w:rsidP="006C3FCF">
    <w:pPr>
      <w:ind w:left="-288"/>
    </w:pPr>
    <w:r>
      <w:rPr>
        <w:noProof/>
      </w:rPr>
      <w:drawing>
        <wp:inline distT="0" distB="0" distL="0" distR="0" wp14:anchorId="513C722B" wp14:editId="16F4C80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8D2895"/>
    <w:multiLevelType w:val="hybridMultilevel"/>
    <w:tmpl w:val="1278CC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59771192">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2" w16cid:durableId="1318725879">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19110306">
    <w:abstractNumId w:val="4"/>
  </w:num>
  <w:num w:numId="4" w16cid:durableId="129979790">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64876857">
    <w:abstractNumId w:val="2"/>
  </w:num>
  <w:num w:numId="6" w16cid:durableId="1680816206">
    <w:abstractNumId w:val="0"/>
  </w:num>
  <w:num w:numId="7" w16cid:durableId="78255352">
    <w:abstractNumId w:val="1"/>
  </w:num>
  <w:num w:numId="8" w16cid:durableId="110629601">
    <w:abstractNumId w:val="6"/>
    <w:lvlOverride w:ilvl="0">
      <w:lvl w:ilvl="0">
        <w:start w:val="1"/>
        <w:numFmt w:val="decimal"/>
        <w:lvlText w:val="Part %1:"/>
        <w:lvlJc w:val="left"/>
        <w:pPr>
          <w:tabs>
            <w:tab w:val="num" w:pos="1152"/>
          </w:tabs>
          <w:ind w:left="1152" w:hanging="792"/>
        </w:pPr>
        <w:rPr>
          <w:rFonts w:hint="default"/>
        </w:rPr>
      </w:lvl>
    </w:lvlOverride>
  </w:num>
  <w:num w:numId="9" w16cid:durableId="34695198">
    <w:abstractNumId w:val="2"/>
  </w:num>
  <w:num w:numId="10" w16cid:durableId="525021450">
    <w:abstractNumId w:val="9"/>
  </w:num>
  <w:num w:numId="11" w16cid:durableId="7633093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4717312">
    <w:abstractNumId w:val="3"/>
  </w:num>
  <w:num w:numId="13" w16cid:durableId="89397771">
    <w:abstractNumId w:val="8"/>
  </w:num>
  <w:num w:numId="14" w16cid:durableId="740248139">
    <w:abstractNumId w:val="7"/>
  </w:num>
  <w:num w:numId="15" w16cid:durableId="158106022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4B"/>
    <w:rsid w:val="00001BDF"/>
    <w:rsid w:val="000020A2"/>
    <w:rsid w:val="000027AA"/>
    <w:rsid w:val="0000380F"/>
    <w:rsid w:val="00004175"/>
    <w:rsid w:val="000059C9"/>
    <w:rsid w:val="00012C22"/>
    <w:rsid w:val="000160F7"/>
    <w:rsid w:val="00016CDA"/>
    <w:rsid w:val="00016D5B"/>
    <w:rsid w:val="00016F30"/>
    <w:rsid w:val="0002047C"/>
    <w:rsid w:val="00021B9A"/>
    <w:rsid w:val="000242D6"/>
    <w:rsid w:val="00024EE5"/>
    <w:rsid w:val="00027EA3"/>
    <w:rsid w:val="000309A9"/>
    <w:rsid w:val="000419E0"/>
    <w:rsid w:val="00041AF6"/>
    <w:rsid w:val="00042E61"/>
    <w:rsid w:val="00044E62"/>
    <w:rsid w:val="00050BA4"/>
    <w:rsid w:val="0005141D"/>
    <w:rsid w:val="00051738"/>
    <w:rsid w:val="0005242B"/>
    <w:rsid w:val="00052548"/>
    <w:rsid w:val="0005722F"/>
    <w:rsid w:val="00060696"/>
    <w:rsid w:val="00062D89"/>
    <w:rsid w:val="00067A67"/>
    <w:rsid w:val="00070C16"/>
    <w:rsid w:val="00072CEA"/>
    <w:rsid w:val="00075EA9"/>
    <w:rsid w:val="000769CF"/>
    <w:rsid w:val="00080AD8"/>
    <w:rsid w:val="000815D8"/>
    <w:rsid w:val="00084C99"/>
    <w:rsid w:val="00084F74"/>
    <w:rsid w:val="00085CC6"/>
    <w:rsid w:val="00087D0F"/>
    <w:rsid w:val="00090C07"/>
    <w:rsid w:val="0009147A"/>
    <w:rsid w:val="00091E8D"/>
    <w:rsid w:val="0009378D"/>
    <w:rsid w:val="00097163"/>
    <w:rsid w:val="000A22C8"/>
    <w:rsid w:val="000B2344"/>
    <w:rsid w:val="000B26A9"/>
    <w:rsid w:val="000B5903"/>
    <w:rsid w:val="000B7DE5"/>
    <w:rsid w:val="000C2118"/>
    <w:rsid w:val="000C333E"/>
    <w:rsid w:val="000C5EF2"/>
    <w:rsid w:val="000C6425"/>
    <w:rsid w:val="000C6E6E"/>
    <w:rsid w:val="000C7B7D"/>
    <w:rsid w:val="000D55B4"/>
    <w:rsid w:val="000E65F0"/>
    <w:rsid w:val="000E7B53"/>
    <w:rsid w:val="000F072C"/>
    <w:rsid w:val="000F2074"/>
    <w:rsid w:val="000F31D7"/>
    <w:rsid w:val="000F6743"/>
    <w:rsid w:val="001006C2"/>
    <w:rsid w:val="00101BE8"/>
    <w:rsid w:val="00103401"/>
    <w:rsid w:val="00103A2A"/>
    <w:rsid w:val="00103A44"/>
    <w:rsid w:val="00103D36"/>
    <w:rsid w:val="0010436E"/>
    <w:rsid w:val="00107B2B"/>
    <w:rsid w:val="00112AC5"/>
    <w:rsid w:val="001133DD"/>
    <w:rsid w:val="00120CBE"/>
    <w:rsid w:val="00121BAE"/>
    <w:rsid w:val="00122111"/>
    <w:rsid w:val="00125806"/>
    <w:rsid w:val="001261C4"/>
    <w:rsid w:val="001263C7"/>
    <w:rsid w:val="00127D49"/>
    <w:rsid w:val="00130A20"/>
    <w:rsid w:val="001314FB"/>
    <w:rsid w:val="00131C5D"/>
    <w:rsid w:val="001366EC"/>
    <w:rsid w:val="0014219C"/>
    <w:rsid w:val="001425ED"/>
    <w:rsid w:val="001433C1"/>
    <w:rsid w:val="00143450"/>
    <w:rsid w:val="00144997"/>
    <w:rsid w:val="001523C0"/>
    <w:rsid w:val="001535FE"/>
    <w:rsid w:val="00154E3A"/>
    <w:rsid w:val="00155352"/>
    <w:rsid w:val="001559D2"/>
    <w:rsid w:val="00157902"/>
    <w:rsid w:val="00162105"/>
    <w:rsid w:val="00162EEA"/>
    <w:rsid w:val="00163164"/>
    <w:rsid w:val="00163791"/>
    <w:rsid w:val="001652BC"/>
    <w:rsid w:val="00166253"/>
    <w:rsid w:val="001704B7"/>
    <w:rsid w:val="001708A6"/>
    <w:rsid w:val="001710C0"/>
    <w:rsid w:val="00172AFB"/>
    <w:rsid w:val="00174D6F"/>
    <w:rsid w:val="001772B8"/>
    <w:rsid w:val="00177310"/>
    <w:rsid w:val="00177B76"/>
    <w:rsid w:val="001805FF"/>
    <w:rsid w:val="00180FBF"/>
    <w:rsid w:val="001813C3"/>
    <w:rsid w:val="00182CF4"/>
    <w:rsid w:val="001835ED"/>
    <w:rsid w:val="00185EDE"/>
    <w:rsid w:val="00186CE1"/>
    <w:rsid w:val="00191F00"/>
    <w:rsid w:val="00192F12"/>
    <w:rsid w:val="00193F14"/>
    <w:rsid w:val="001955F2"/>
    <w:rsid w:val="00196CBC"/>
    <w:rsid w:val="00197386"/>
    <w:rsid w:val="0019753E"/>
    <w:rsid w:val="00197614"/>
    <w:rsid w:val="001A0312"/>
    <w:rsid w:val="001A11A8"/>
    <w:rsid w:val="001A15DA"/>
    <w:rsid w:val="001A2694"/>
    <w:rsid w:val="001A3CC7"/>
    <w:rsid w:val="001A67A4"/>
    <w:rsid w:val="001A69AC"/>
    <w:rsid w:val="001B2462"/>
    <w:rsid w:val="001B67D8"/>
    <w:rsid w:val="001B6F95"/>
    <w:rsid w:val="001C05A1"/>
    <w:rsid w:val="001C1D9E"/>
    <w:rsid w:val="001C5998"/>
    <w:rsid w:val="001C5BCD"/>
    <w:rsid w:val="001C7C3B"/>
    <w:rsid w:val="001D13B5"/>
    <w:rsid w:val="001D5B6F"/>
    <w:rsid w:val="001E0AB8"/>
    <w:rsid w:val="001E3777"/>
    <w:rsid w:val="001E38E0"/>
    <w:rsid w:val="001E38F3"/>
    <w:rsid w:val="001E4E72"/>
    <w:rsid w:val="001E62B3"/>
    <w:rsid w:val="001E6424"/>
    <w:rsid w:val="001F0171"/>
    <w:rsid w:val="001F0D77"/>
    <w:rsid w:val="001F643A"/>
    <w:rsid w:val="001F7DD8"/>
    <w:rsid w:val="00201928"/>
    <w:rsid w:val="00203343"/>
    <w:rsid w:val="00203E26"/>
    <w:rsid w:val="0020449C"/>
    <w:rsid w:val="002113B8"/>
    <w:rsid w:val="00215665"/>
    <w:rsid w:val="002163BB"/>
    <w:rsid w:val="0021792C"/>
    <w:rsid w:val="00220909"/>
    <w:rsid w:val="002240AB"/>
    <w:rsid w:val="00225E37"/>
    <w:rsid w:val="00225FB0"/>
    <w:rsid w:val="00231DCA"/>
    <w:rsid w:val="00235792"/>
    <w:rsid w:val="00235CED"/>
    <w:rsid w:val="00242E3A"/>
    <w:rsid w:val="002438B2"/>
    <w:rsid w:val="002441B9"/>
    <w:rsid w:val="00246492"/>
    <w:rsid w:val="002506CF"/>
    <w:rsid w:val="0025107F"/>
    <w:rsid w:val="00255AAD"/>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5882"/>
    <w:rsid w:val="002C6AD6"/>
    <w:rsid w:val="002D6C2A"/>
    <w:rsid w:val="002D7A86"/>
    <w:rsid w:val="002F4100"/>
    <w:rsid w:val="002F45FF"/>
    <w:rsid w:val="002F59F5"/>
    <w:rsid w:val="002F66D3"/>
    <w:rsid w:val="002F6D17"/>
    <w:rsid w:val="00302887"/>
    <w:rsid w:val="003056EB"/>
    <w:rsid w:val="003071FF"/>
    <w:rsid w:val="0030742D"/>
    <w:rsid w:val="00310652"/>
    <w:rsid w:val="00311065"/>
    <w:rsid w:val="0031371D"/>
    <w:rsid w:val="0031789F"/>
    <w:rsid w:val="00320788"/>
    <w:rsid w:val="003233A3"/>
    <w:rsid w:val="00324012"/>
    <w:rsid w:val="00326E08"/>
    <w:rsid w:val="00334C33"/>
    <w:rsid w:val="00341556"/>
    <w:rsid w:val="0034218C"/>
    <w:rsid w:val="0034455D"/>
    <w:rsid w:val="00344A2D"/>
    <w:rsid w:val="0034604B"/>
    <w:rsid w:val="00346D17"/>
    <w:rsid w:val="00347972"/>
    <w:rsid w:val="0035469B"/>
    <w:rsid w:val="003559CC"/>
    <w:rsid w:val="00355AC6"/>
    <w:rsid w:val="00355D4B"/>
    <w:rsid w:val="003569D7"/>
    <w:rsid w:val="003608AC"/>
    <w:rsid w:val="003626B7"/>
    <w:rsid w:val="00363A23"/>
    <w:rsid w:val="0036440C"/>
    <w:rsid w:val="00364600"/>
    <w:rsid w:val="0036465A"/>
    <w:rsid w:val="00365F80"/>
    <w:rsid w:val="00386D65"/>
    <w:rsid w:val="00390C38"/>
    <w:rsid w:val="00392748"/>
    <w:rsid w:val="00392C65"/>
    <w:rsid w:val="00392ED5"/>
    <w:rsid w:val="003A0FC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49A4"/>
    <w:rsid w:val="003D6EF1"/>
    <w:rsid w:val="003E304A"/>
    <w:rsid w:val="003E5BE5"/>
    <w:rsid w:val="003F18D1"/>
    <w:rsid w:val="003F20EC"/>
    <w:rsid w:val="003F2D6E"/>
    <w:rsid w:val="003F4F0E"/>
    <w:rsid w:val="003F6096"/>
    <w:rsid w:val="003F6E06"/>
    <w:rsid w:val="00403C7A"/>
    <w:rsid w:val="004057A6"/>
    <w:rsid w:val="00406554"/>
    <w:rsid w:val="00407755"/>
    <w:rsid w:val="00410238"/>
    <w:rsid w:val="0041293B"/>
    <w:rsid w:val="004131B0"/>
    <w:rsid w:val="00414D90"/>
    <w:rsid w:val="00416C42"/>
    <w:rsid w:val="00416E6D"/>
    <w:rsid w:val="004203E5"/>
    <w:rsid w:val="00422476"/>
    <w:rsid w:val="0042298C"/>
    <w:rsid w:val="0042385C"/>
    <w:rsid w:val="00426FA5"/>
    <w:rsid w:val="00431654"/>
    <w:rsid w:val="00434926"/>
    <w:rsid w:val="00442C1F"/>
    <w:rsid w:val="00443ACE"/>
    <w:rsid w:val="00444217"/>
    <w:rsid w:val="004478F4"/>
    <w:rsid w:val="00450F7A"/>
    <w:rsid w:val="00452C6D"/>
    <w:rsid w:val="00455E0B"/>
    <w:rsid w:val="0045724D"/>
    <w:rsid w:val="00457934"/>
    <w:rsid w:val="004609D2"/>
    <w:rsid w:val="00462B9F"/>
    <w:rsid w:val="004648E1"/>
    <w:rsid w:val="004659EE"/>
    <w:rsid w:val="00467589"/>
    <w:rsid w:val="00473E34"/>
    <w:rsid w:val="004756AE"/>
    <w:rsid w:val="0047591A"/>
    <w:rsid w:val="00476BA9"/>
    <w:rsid w:val="00481650"/>
    <w:rsid w:val="00490807"/>
    <w:rsid w:val="004936C2"/>
    <w:rsid w:val="0049379C"/>
    <w:rsid w:val="004A1CA0"/>
    <w:rsid w:val="004A211E"/>
    <w:rsid w:val="004A22E9"/>
    <w:rsid w:val="004A4ACD"/>
    <w:rsid w:val="004A506C"/>
    <w:rsid w:val="004A5BC5"/>
    <w:rsid w:val="004A60A7"/>
    <w:rsid w:val="004A6D2B"/>
    <w:rsid w:val="004B023D"/>
    <w:rsid w:val="004C0909"/>
    <w:rsid w:val="004C32F7"/>
    <w:rsid w:val="004C3F97"/>
    <w:rsid w:val="004D01F2"/>
    <w:rsid w:val="004D062F"/>
    <w:rsid w:val="004D2CED"/>
    <w:rsid w:val="004D3183"/>
    <w:rsid w:val="004D3339"/>
    <w:rsid w:val="004D353F"/>
    <w:rsid w:val="004D36D7"/>
    <w:rsid w:val="004D682B"/>
    <w:rsid w:val="004D68BC"/>
    <w:rsid w:val="004D7C5F"/>
    <w:rsid w:val="004E6152"/>
    <w:rsid w:val="004F344A"/>
    <w:rsid w:val="004F4EC3"/>
    <w:rsid w:val="004F74CE"/>
    <w:rsid w:val="00504B5C"/>
    <w:rsid w:val="00504D52"/>
    <w:rsid w:val="00504ED4"/>
    <w:rsid w:val="00510639"/>
    <w:rsid w:val="00511791"/>
    <w:rsid w:val="005139BE"/>
    <w:rsid w:val="00515D7D"/>
    <w:rsid w:val="00516142"/>
    <w:rsid w:val="0051681C"/>
    <w:rsid w:val="00520027"/>
    <w:rsid w:val="0052093C"/>
    <w:rsid w:val="00520BD0"/>
    <w:rsid w:val="00521B31"/>
    <w:rsid w:val="00521DDF"/>
    <w:rsid w:val="00522469"/>
    <w:rsid w:val="0052400A"/>
    <w:rsid w:val="00524B71"/>
    <w:rsid w:val="00536277"/>
    <w:rsid w:val="00536F43"/>
    <w:rsid w:val="00540BF4"/>
    <w:rsid w:val="00542616"/>
    <w:rsid w:val="005468C1"/>
    <w:rsid w:val="005510BA"/>
    <w:rsid w:val="005538C8"/>
    <w:rsid w:val="00554B4E"/>
    <w:rsid w:val="00556C02"/>
    <w:rsid w:val="00561A48"/>
    <w:rsid w:val="00561BB2"/>
    <w:rsid w:val="00563249"/>
    <w:rsid w:val="00567C76"/>
    <w:rsid w:val="00570A65"/>
    <w:rsid w:val="005762B1"/>
    <w:rsid w:val="00580456"/>
    <w:rsid w:val="00580E73"/>
    <w:rsid w:val="0058240E"/>
    <w:rsid w:val="00583166"/>
    <w:rsid w:val="00592329"/>
    <w:rsid w:val="00593386"/>
    <w:rsid w:val="00596998"/>
    <w:rsid w:val="0059790F"/>
    <w:rsid w:val="005A4017"/>
    <w:rsid w:val="005A6E62"/>
    <w:rsid w:val="005A70FA"/>
    <w:rsid w:val="005B2FB3"/>
    <w:rsid w:val="005B79B2"/>
    <w:rsid w:val="005C52D9"/>
    <w:rsid w:val="005C6DE5"/>
    <w:rsid w:val="005D2B29"/>
    <w:rsid w:val="005D354A"/>
    <w:rsid w:val="005D3E53"/>
    <w:rsid w:val="005D4C71"/>
    <w:rsid w:val="005D506C"/>
    <w:rsid w:val="005E3235"/>
    <w:rsid w:val="005E3BFA"/>
    <w:rsid w:val="005E4176"/>
    <w:rsid w:val="005E4876"/>
    <w:rsid w:val="005E65B5"/>
    <w:rsid w:val="005F0032"/>
    <w:rsid w:val="005F0301"/>
    <w:rsid w:val="005F3155"/>
    <w:rsid w:val="005F3AE9"/>
    <w:rsid w:val="005F5424"/>
    <w:rsid w:val="006007BB"/>
    <w:rsid w:val="00601DC0"/>
    <w:rsid w:val="00601EF3"/>
    <w:rsid w:val="006026BE"/>
    <w:rsid w:val="006034CB"/>
    <w:rsid w:val="00603503"/>
    <w:rsid w:val="006039A8"/>
    <w:rsid w:val="00603C52"/>
    <w:rsid w:val="006131CE"/>
    <w:rsid w:val="0061336B"/>
    <w:rsid w:val="00617D6E"/>
    <w:rsid w:val="00620ED5"/>
    <w:rsid w:val="00622D61"/>
    <w:rsid w:val="00624198"/>
    <w:rsid w:val="00625585"/>
    <w:rsid w:val="00631351"/>
    <w:rsid w:val="00633D53"/>
    <w:rsid w:val="00636C28"/>
    <w:rsid w:val="00640D4C"/>
    <w:rsid w:val="006428E5"/>
    <w:rsid w:val="00644958"/>
    <w:rsid w:val="006513FB"/>
    <w:rsid w:val="00652CBB"/>
    <w:rsid w:val="00656EEF"/>
    <w:rsid w:val="006576AF"/>
    <w:rsid w:val="00672919"/>
    <w:rsid w:val="00677544"/>
    <w:rsid w:val="00681687"/>
    <w:rsid w:val="00686295"/>
    <w:rsid w:val="00686587"/>
    <w:rsid w:val="006904CF"/>
    <w:rsid w:val="00695EE2"/>
    <w:rsid w:val="0069660B"/>
    <w:rsid w:val="006A1B33"/>
    <w:rsid w:val="006A3319"/>
    <w:rsid w:val="006A48F1"/>
    <w:rsid w:val="006A71A3"/>
    <w:rsid w:val="006B03F2"/>
    <w:rsid w:val="006B14C1"/>
    <w:rsid w:val="006B15F8"/>
    <w:rsid w:val="006B1639"/>
    <w:rsid w:val="006B3044"/>
    <w:rsid w:val="006B5CA7"/>
    <w:rsid w:val="006B5E89"/>
    <w:rsid w:val="006C19B2"/>
    <w:rsid w:val="006C30A0"/>
    <w:rsid w:val="006C35FF"/>
    <w:rsid w:val="006C374F"/>
    <w:rsid w:val="006C3FCF"/>
    <w:rsid w:val="006C57F2"/>
    <w:rsid w:val="006C5949"/>
    <w:rsid w:val="006C6832"/>
    <w:rsid w:val="006C6AB4"/>
    <w:rsid w:val="006C7C75"/>
    <w:rsid w:val="006D04BB"/>
    <w:rsid w:val="006D1370"/>
    <w:rsid w:val="006D2C28"/>
    <w:rsid w:val="006D3FC1"/>
    <w:rsid w:val="006D70C1"/>
    <w:rsid w:val="006D7590"/>
    <w:rsid w:val="006E372B"/>
    <w:rsid w:val="006E5FE9"/>
    <w:rsid w:val="006E6581"/>
    <w:rsid w:val="006E67CB"/>
    <w:rsid w:val="006E71DF"/>
    <w:rsid w:val="006F1616"/>
    <w:rsid w:val="006F1CC4"/>
    <w:rsid w:val="006F2A86"/>
    <w:rsid w:val="006F3163"/>
    <w:rsid w:val="00705FEC"/>
    <w:rsid w:val="00710659"/>
    <w:rsid w:val="0071147A"/>
    <w:rsid w:val="0071185D"/>
    <w:rsid w:val="00721A58"/>
    <w:rsid w:val="00721E01"/>
    <w:rsid w:val="007222AD"/>
    <w:rsid w:val="007237E1"/>
    <w:rsid w:val="007267CF"/>
    <w:rsid w:val="007314E9"/>
    <w:rsid w:val="00731F3F"/>
    <w:rsid w:val="00733BAB"/>
    <w:rsid w:val="0073604C"/>
    <w:rsid w:val="007436BF"/>
    <w:rsid w:val="007443E9"/>
    <w:rsid w:val="007453C3"/>
    <w:rsid w:val="00745DCE"/>
    <w:rsid w:val="007467DA"/>
    <w:rsid w:val="00747F8F"/>
    <w:rsid w:val="00753D89"/>
    <w:rsid w:val="00753DDA"/>
    <w:rsid w:val="00754A6E"/>
    <w:rsid w:val="007550F9"/>
    <w:rsid w:val="007553D8"/>
    <w:rsid w:val="00755463"/>
    <w:rsid w:val="00755C9B"/>
    <w:rsid w:val="00757AA3"/>
    <w:rsid w:val="00760FE4"/>
    <w:rsid w:val="007636C2"/>
    <w:rsid w:val="00763D8B"/>
    <w:rsid w:val="007657F6"/>
    <w:rsid w:val="00765E47"/>
    <w:rsid w:val="0077125A"/>
    <w:rsid w:val="00771466"/>
    <w:rsid w:val="0078215A"/>
    <w:rsid w:val="0078405B"/>
    <w:rsid w:val="00786F58"/>
    <w:rsid w:val="00787CC1"/>
    <w:rsid w:val="00792F4E"/>
    <w:rsid w:val="0079398D"/>
    <w:rsid w:val="007941D2"/>
    <w:rsid w:val="00794976"/>
    <w:rsid w:val="00796C25"/>
    <w:rsid w:val="007A0080"/>
    <w:rsid w:val="007A25EE"/>
    <w:rsid w:val="007A2812"/>
    <w:rsid w:val="007A287C"/>
    <w:rsid w:val="007A3B2A"/>
    <w:rsid w:val="007B0C9D"/>
    <w:rsid w:val="007B2F6A"/>
    <w:rsid w:val="007B3AFE"/>
    <w:rsid w:val="007B5522"/>
    <w:rsid w:val="007C0EE0"/>
    <w:rsid w:val="007C1B71"/>
    <w:rsid w:val="007C2FBB"/>
    <w:rsid w:val="007C7164"/>
    <w:rsid w:val="007C7413"/>
    <w:rsid w:val="007D1984"/>
    <w:rsid w:val="007D1B6A"/>
    <w:rsid w:val="007D2AFE"/>
    <w:rsid w:val="007E1032"/>
    <w:rsid w:val="007E3264"/>
    <w:rsid w:val="007E3FEA"/>
    <w:rsid w:val="007E6402"/>
    <w:rsid w:val="007F0A0B"/>
    <w:rsid w:val="007F3A60"/>
    <w:rsid w:val="007F3D0B"/>
    <w:rsid w:val="007F7C94"/>
    <w:rsid w:val="008016B5"/>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0DD7"/>
    <w:rsid w:val="0084564F"/>
    <w:rsid w:val="00846494"/>
    <w:rsid w:val="00847B20"/>
    <w:rsid w:val="008509D3"/>
    <w:rsid w:val="00853418"/>
    <w:rsid w:val="00856EBD"/>
    <w:rsid w:val="00857CF6"/>
    <w:rsid w:val="008610ED"/>
    <w:rsid w:val="00861C6A"/>
    <w:rsid w:val="0086204A"/>
    <w:rsid w:val="00865199"/>
    <w:rsid w:val="00867EAF"/>
    <w:rsid w:val="00870763"/>
    <w:rsid w:val="00870DA9"/>
    <w:rsid w:val="008713EA"/>
    <w:rsid w:val="00873C6B"/>
    <w:rsid w:val="00882B63"/>
    <w:rsid w:val="00883500"/>
    <w:rsid w:val="0088426A"/>
    <w:rsid w:val="008852BA"/>
    <w:rsid w:val="00890108"/>
    <w:rsid w:val="00891271"/>
    <w:rsid w:val="00893877"/>
    <w:rsid w:val="0089532C"/>
    <w:rsid w:val="00896165"/>
    <w:rsid w:val="00896290"/>
    <w:rsid w:val="00896681"/>
    <w:rsid w:val="008A0118"/>
    <w:rsid w:val="008A2749"/>
    <w:rsid w:val="008A3A90"/>
    <w:rsid w:val="008A3BFE"/>
    <w:rsid w:val="008B06D4"/>
    <w:rsid w:val="008B4F20"/>
    <w:rsid w:val="008B4F81"/>
    <w:rsid w:val="008B68E7"/>
    <w:rsid w:val="008B7FFD"/>
    <w:rsid w:val="008C286A"/>
    <w:rsid w:val="008C2920"/>
    <w:rsid w:val="008C4307"/>
    <w:rsid w:val="008D23DF"/>
    <w:rsid w:val="008D6DB2"/>
    <w:rsid w:val="008D73BF"/>
    <w:rsid w:val="008D7F09"/>
    <w:rsid w:val="008E00D5"/>
    <w:rsid w:val="008E395E"/>
    <w:rsid w:val="008E5B64"/>
    <w:rsid w:val="008E7DAA"/>
    <w:rsid w:val="008F0094"/>
    <w:rsid w:val="008F03EF"/>
    <w:rsid w:val="008F2D73"/>
    <w:rsid w:val="008F340F"/>
    <w:rsid w:val="00901E42"/>
    <w:rsid w:val="00903523"/>
    <w:rsid w:val="00906281"/>
    <w:rsid w:val="0090659A"/>
    <w:rsid w:val="00911080"/>
    <w:rsid w:val="00912500"/>
    <w:rsid w:val="0091350B"/>
    <w:rsid w:val="00915986"/>
    <w:rsid w:val="00917624"/>
    <w:rsid w:val="00920324"/>
    <w:rsid w:val="00926CB2"/>
    <w:rsid w:val="00930386"/>
    <w:rsid w:val="009309F5"/>
    <w:rsid w:val="00931F91"/>
    <w:rsid w:val="00933237"/>
    <w:rsid w:val="00933F28"/>
    <w:rsid w:val="009400C3"/>
    <w:rsid w:val="0094167C"/>
    <w:rsid w:val="00941AB6"/>
    <w:rsid w:val="00942299"/>
    <w:rsid w:val="00942A4B"/>
    <w:rsid w:val="009453F7"/>
    <w:rsid w:val="00946667"/>
    <w:rsid w:val="009476C0"/>
    <w:rsid w:val="009511DD"/>
    <w:rsid w:val="009520DF"/>
    <w:rsid w:val="00953CC8"/>
    <w:rsid w:val="0096092C"/>
    <w:rsid w:val="00963E34"/>
    <w:rsid w:val="00964DFA"/>
    <w:rsid w:val="009667D4"/>
    <w:rsid w:val="00970A69"/>
    <w:rsid w:val="00975BC7"/>
    <w:rsid w:val="0098155C"/>
    <w:rsid w:val="00981CCA"/>
    <w:rsid w:val="00983B77"/>
    <w:rsid w:val="00984326"/>
    <w:rsid w:val="00990627"/>
    <w:rsid w:val="00996053"/>
    <w:rsid w:val="00997E71"/>
    <w:rsid w:val="009A0B2F"/>
    <w:rsid w:val="009A1CF4"/>
    <w:rsid w:val="009A37D7"/>
    <w:rsid w:val="009A3FCF"/>
    <w:rsid w:val="009A4E17"/>
    <w:rsid w:val="009A6955"/>
    <w:rsid w:val="009B0697"/>
    <w:rsid w:val="009B208F"/>
    <w:rsid w:val="009B341C"/>
    <w:rsid w:val="009B366B"/>
    <w:rsid w:val="009B3B0F"/>
    <w:rsid w:val="009B5747"/>
    <w:rsid w:val="009C0B81"/>
    <w:rsid w:val="009C3182"/>
    <w:rsid w:val="009C46EC"/>
    <w:rsid w:val="009D2408"/>
    <w:rsid w:val="009D2C27"/>
    <w:rsid w:val="009D4F37"/>
    <w:rsid w:val="009D503E"/>
    <w:rsid w:val="009E2309"/>
    <w:rsid w:val="009E287B"/>
    <w:rsid w:val="009E42B9"/>
    <w:rsid w:val="009E4E17"/>
    <w:rsid w:val="009E54B9"/>
    <w:rsid w:val="009F004B"/>
    <w:rsid w:val="009F4B9C"/>
    <w:rsid w:val="009F4C2E"/>
    <w:rsid w:val="009F5A0E"/>
    <w:rsid w:val="00A00C5B"/>
    <w:rsid w:val="00A014A3"/>
    <w:rsid w:val="00A027CC"/>
    <w:rsid w:val="00A0412D"/>
    <w:rsid w:val="00A11EC5"/>
    <w:rsid w:val="00A15DF0"/>
    <w:rsid w:val="00A21211"/>
    <w:rsid w:val="00A251D0"/>
    <w:rsid w:val="00A30F8A"/>
    <w:rsid w:val="00A33890"/>
    <w:rsid w:val="00A34E7F"/>
    <w:rsid w:val="00A351FA"/>
    <w:rsid w:val="00A434F1"/>
    <w:rsid w:val="00A46F0A"/>
    <w:rsid w:val="00A46F25"/>
    <w:rsid w:val="00A47CC2"/>
    <w:rsid w:val="00A502BA"/>
    <w:rsid w:val="00A55F01"/>
    <w:rsid w:val="00A60146"/>
    <w:rsid w:val="00A601A9"/>
    <w:rsid w:val="00A60F6F"/>
    <w:rsid w:val="00A622C4"/>
    <w:rsid w:val="00A6283D"/>
    <w:rsid w:val="00A675EF"/>
    <w:rsid w:val="00A676FF"/>
    <w:rsid w:val="00A73EBA"/>
    <w:rsid w:val="00A754B4"/>
    <w:rsid w:val="00A76665"/>
    <w:rsid w:val="00A76749"/>
    <w:rsid w:val="00A807C1"/>
    <w:rsid w:val="00A82658"/>
    <w:rsid w:val="00A83374"/>
    <w:rsid w:val="00A853E5"/>
    <w:rsid w:val="00A915F6"/>
    <w:rsid w:val="00A92D22"/>
    <w:rsid w:val="00A95D68"/>
    <w:rsid w:val="00A96172"/>
    <w:rsid w:val="00A96D52"/>
    <w:rsid w:val="00A9740D"/>
    <w:rsid w:val="00A97C5F"/>
    <w:rsid w:val="00AA049F"/>
    <w:rsid w:val="00AA5BF2"/>
    <w:rsid w:val="00AB0D6A"/>
    <w:rsid w:val="00AB43B3"/>
    <w:rsid w:val="00AB49B9"/>
    <w:rsid w:val="00AB501D"/>
    <w:rsid w:val="00AB5802"/>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645"/>
    <w:rsid w:val="00B1081F"/>
    <w:rsid w:val="00B15E7F"/>
    <w:rsid w:val="00B21C3D"/>
    <w:rsid w:val="00B2496B"/>
    <w:rsid w:val="00B26E19"/>
    <w:rsid w:val="00B27499"/>
    <w:rsid w:val="00B3010D"/>
    <w:rsid w:val="00B34410"/>
    <w:rsid w:val="00B35151"/>
    <w:rsid w:val="00B35F45"/>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31EE"/>
    <w:rsid w:val="00B97278"/>
    <w:rsid w:val="00B97943"/>
    <w:rsid w:val="00BA1D0B"/>
    <w:rsid w:val="00BA2B50"/>
    <w:rsid w:val="00BA354F"/>
    <w:rsid w:val="00BA41E8"/>
    <w:rsid w:val="00BA6972"/>
    <w:rsid w:val="00BB1E0D"/>
    <w:rsid w:val="00BB26C8"/>
    <w:rsid w:val="00BB4D9B"/>
    <w:rsid w:val="00BB73FF"/>
    <w:rsid w:val="00BB7688"/>
    <w:rsid w:val="00BC06DB"/>
    <w:rsid w:val="00BC6DD6"/>
    <w:rsid w:val="00BC6FE8"/>
    <w:rsid w:val="00BC7423"/>
    <w:rsid w:val="00BC7CAC"/>
    <w:rsid w:val="00BD6D76"/>
    <w:rsid w:val="00BE3A73"/>
    <w:rsid w:val="00BE56B3"/>
    <w:rsid w:val="00BE676D"/>
    <w:rsid w:val="00BF04E8"/>
    <w:rsid w:val="00BF16BF"/>
    <w:rsid w:val="00BF4D1F"/>
    <w:rsid w:val="00BF76BE"/>
    <w:rsid w:val="00C01742"/>
    <w:rsid w:val="00C02A73"/>
    <w:rsid w:val="00C063D2"/>
    <w:rsid w:val="00C06E32"/>
    <w:rsid w:val="00C07FD9"/>
    <w:rsid w:val="00C10955"/>
    <w:rsid w:val="00C11C4D"/>
    <w:rsid w:val="00C162C0"/>
    <w:rsid w:val="00C1712C"/>
    <w:rsid w:val="00C20634"/>
    <w:rsid w:val="00C212E0"/>
    <w:rsid w:val="00C23E16"/>
    <w:rsid w:val="00C27E37"/>
    <w:rsid w:val="00C32713"/>
    <w:rsid w:val="00C351B8"/>
    <w:rsid w:val="00C410D9"/>
    <w:rsid w:val="00C41EDF"/>
    <w:rsid w:val="00C44DB7"/>
    <w:rsid w:val="00C4510A"/>
    <w:rsid w:val="00C477C2"/>
    <w:rsid w:val="00C47F2E"/>
    <w:rsid w:val="00C52BA6"/>
    <w:rsid w:val="00C56646"/>
    <w:rsid w:val="00C57A1A"/>
    <w:rsid w:val="00C60BBD"/>
    <w:rsid w:val="00C60EA8"/>
    <w:rsid w:val="00C61F1F"/>
    <w:rsid w:val="00C6258F"/>
    <w:rsid w:val="00C62C41"/>
    <w:rsid w:val="00C63DF6"/>
    <w:rsid w:val="00C63E58"/>
    <w:rsid w:val="00C6495E"/>
    <w:rsid w:val="00C665A2"/>
    <w:rsid w:val="00C670B6"/>
    <w:rsid w:val="00C670EE"/>
    <w:rsid w:val="00C67E3B"/>
    <w:rsid w:val="00C71F4C"/>
    <w:rsid w:val="00C73E03"/>
    <w:rsid w:val="00C77304"/>
    <w:rsid w:val="00C77B29"/>
    <w:rsid w:val="00C8523C"/>
    <w:rsid w:val="00C87039"/>
    <w:rsid w:val="00C8718B"/>
    <w:rsid w:val="00C872E4"/>
    <w:rsid w:val="00C878D9"/>
    <w:rsid w:val="00C90311"/>
    <w:rsid w:val="00C90ADB"/>
    <w:rsid w:val="00C9187F"/>
    <w:rsid w:val="00C91C26"/>
    <w:rsid w:val="00CA1AE5"/>
    <w:rsid w:val="00CA2BB2"/>
    <w:rsid w:val="00CA73D5"/>
    <w:rsid w:val="00CA7EFF"/>
    <w:rsid w:val="00CB2FC9"/>
    <w:rsid w:val="00CB5068"/>
    <w:rsid w:val="00CB74C6"/>
    <w:rsid w:val="00CB7D2B"/>
    <w:rsid w:val="00CC1C87"/>
    <w:rsid w:val="00CC3000"/>
    <w:rsid w:val="00CC4859"/>
    <w:rsid w:val="00CC7A35"/>
    <w:rsid w:val="00CD072A"/>
    <w:rsid w:val="00CD1070"/>
    <w:rsid w:val="00CD227B"/>
    <w:rsid w:val="00CD40B1"/>
    <w:rsid w:val="00CD51E0"/>
    <w:rsid w:val="00CD6B9D"/>
    <w:rsid w:val="00CD7F73"/>
    <w:rsid w:val="00CE26C5"/>
    <w:rsid w:val="00CE36AF"/>
    <w:rsid w:val="00CE47F3"/>
    <w:rsid w:val="00CE4867"/>
    <w:rsid w:val="00CE5139"/>
    <w:rsid w:val="00CE54DD"/>
    <w:rsid w:val="00CF0DA5"/>
    <w:rsid w:val="00CF18EA"/>
    <w:rsid w:val="00CF26E3"/>
    <w:rsid w:val="00CF5D31"/>
    <w:rsid w:val="00CF5F3B"/>
    <w:rsid w:val="00CF72B8"/>
    <w:rsid w:val="00CF7733"/>
    <w:rsid w:val="00CF791A"/>
    <w:rsid w:val="00D00513"/>
    <w:rsid w:val="00D00D7D"/>
    <w:rsid w:val="00D028F3"/>
    <w:rsid w:val="00D030AE"/>
    <w:rsid w:val="00D102D5"/>
    <w:rsid w:val="00D10DDD"/>
    <w:rsid w:val="00D12356"/>
    <w:rsid w:val="00D139C8"/>
    <w:rsid w:val="00D17F81"/>
    <w:rsid w:val="00D22A6C"/>
    <w:rsid w:val="00D2758C"/>
    <w:rsid w:val="00D275CA"/>
    <w:rsid w:val="00D2789B"/>
    <w:rsid w:val="00D32D04"/>
    <w:rsid w:val="00D345AB"/>
    <w:rsid w:val="00D41566"/>
    <w:rsid w:val="00D448C1"/>
    <w:rsid w:val="00D452F4"/>
    <w:rsid w:val="00D458EC"/>
    <w:rsid w:val="00D501B0"/>
    <w:rsid w:val="00D52582"/>
    <w:rsid w:val="00D531D0"/>
    <w:rsid w:val="00D53FF1"/>
    <w:rsid w:val="00D56A0E"/>
    <w:rsid w:val="00D57AD3"/>
    <w:rsid w:val="00D60773"/>
    <w:rsid w:val="00D62F25"/>
    <w:rsid w:val="00D635FE"/>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3063"/>
    <w:rsid w:val="00D933B0"/>
    <w:rsid w:val="00D951FC"/>
    <w:rsid w:val="00D95A05"/>
    <w:rsid w:val="00D977E8"/>
    <w:rsid w:val="00D97B16"/>
    <w:rsid w:val="00D97FEB"/>
    <w:rsid w:val="00DA119B"/>
    <w:rsid w:val="00DB058A"/>
    <w:rsid w:val="00DB1C89"/>
    <w:rsid w:val="00DB31F1"/>
    <w:rsid w:val="00DB3763"/>
    <w:rsid w:val="00DB4029"/>
    <w:rsid w:val="00DB5F4D"/>
    <w:rsid w:val="00DB66F2"/>
    <w:rsid w:val="00DB6DA5"/>
    <w:rsid w:val="00DC076B"/>
    <w:rsid w:val="00DC08C3"/>
    <w:rsid w:val="00DC186F"/>
    <w:rsid w:val="00DC252F"/>
    <w:rsid w:val="00DC6050"/>
    <w:rsid w:val="00DC6445"/>
    <w:rsid w:val="00DD35E1"/>
    <w:rsid w:val="00DD43EA"/>
    <w:rsid w:val="00DE6F44"/>
    <w:rsid w:val="00DF1B58"/>
    <w:rsid w:val="00DF6076"/>
    <w:rsid w:val="00E009DA"/>
    <w:rsid w:val="00E037D9"/>
    <w:rsid w:val="00E04927"/>
    <w:rsid w:val="00E049C4"/>
    <w:rsid w:val="00E11A48"/>
    <w:rsid w:val="00E124F3"/>
    <w:rsid w:val="00E12679"/>
    <w:rsid w:val="00E130EB"/>
    <w:rsid w:val="00E162CD"/>
    <w:rsid w:val="00E17FA5"/>
    <w:rsid w:val="00E21BFE"/>
    <w:rsid w:val="00E21C88"/>
    <w:rsid w:val="00E223AC"/>
    <w:rsid w:val="00E24348"/>
    <w:rsid w:val="00E24B90"/>
    <w:rsid w:val="00E26930"/>
    <w:rsid w:val="00E27257"/>
    <w:rsid w:val="00E27F4F"/>
    <w:rsid w:val="00E30891"/>
    <w:rsid w:val="00E30F2C"/>
    <w:rsid w:val="00E33C65"/>
    <w:rsid w:val="00E449D0"/>
    <w:rsid w:val="00E44A34"/>
    <w:rsid w:val="00E4506A"/>
    <w:rsid w:val="00E538DD"/>
    <w:rsid w:val="00E53F99"/>
    <w:rsid w:val="00E55B6D"/>
    <w:rsid w:val="00E56510"/>
    <w:rsid w:val="00E62EA8"/>
    <w:rsid w:val="00E63496"/>
    <w:rsid w:val="00E65C87"/>
    <w:rsid w:val="00E67A6E"/>
    <w:rsid w:val="00E70096"/>
    <w:rsid w:val="00E71B43"/>
    <w:rsid w:val="00E74CC3"/>
    <w:rsid w:val="00E75E88"/>
    <w:rsid w:val="00E81612"/>
    <w:rsid w:val="00E82BD7"/>
    <w:rsid w:val="00E859E3"/>
    <w:rsid w:val="00E87D18"/>
    <w:rsid w:val="00E87D62"/>
    <w:rsid w:val="00E90597"/>
    <w:rsid w:val="00E94E2C"/>
    <w:rsid w:val="00E9515A"/>
    <w:rsid w:val="00E95CF9"/>
    <w:rsid w:val="00E97333"/>
    <w:rsid w:val="00EA486E"/>
    <w:rsid w:val="00EA4FA3"/>
    <w:rsid w:val="00EB001B"/>
    <w:rsid w:val="00EB3082"/>
    <w:rsid w:val="00EB6C33"/>
    <w:rsid w:val="00EC1DEA"/>
    <w:rsid w:val="00EC4F98"/>
    <w:rsid w:val="00EC62BF"/>
    <w:rsid w:val="00EC6F62"/>
    <w:rsid w:val="00ED2EA2"/>
    <w:rsid w:val="00ED6019"/>
    <w:rsid w:val="00ED7830"/>
    <w:rsid w:val="00EE2BFF"/>
    <w:rsid w:val="00EE3909"/>
    <w:rsid w:val="00EE5546"/>
    <w:rsid w:val="00EF1CE0"/>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6D6"/>
    <w:rsid w:val="00F4135D"/>
    <w:rsid w:val="00F41750"/>
    <w:rsid w:val="00F41F1B"/>
    <w:rsid w:val="00F46BD9"/>
    <w:rsid w:val="00F60BE0"/>
    <w:rsid w:val="00F6280E"/>
    <w:rsid w:val="00F666EC"/>
    <w:rsid w:val="00F7050A"/>
    <w:rsid w:val="00F716F2"/>
    <w:rsid w:val="00F75533"/>
    <w:rsid w:val="00F75A4F"/>
    <w:rsid w:val="00F8036D"/>
    <w:rsid w:val="00F809DC"/>
    <w:rsid w:val="00F853BF"/>
    <w:rsid w:val="00F86EB0"/>
    <w:rsid w:val="00FA154B"/>
    <w:rsid w:val="00FA1B3B"/>
    <w:rsid w:val="00FA3811"/>
    <w:rsid w:val="00FA3B9F"/>
    <w:rsid w:val="00FA3F06"/>
    <w:rsid w:val="00FA4A26"/>
    <w:rsid w:val="00FA4E65"/>
    <w:rsid w:val="00FA7084"/>
    <w:rsid w:val="00FA7A5A"/>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6406090"/>
    <w:rsid w:val="2A882BF2"/>
    <w:rsid w:val="2C19506E"/>
    <w:rsid w:val="3385098C"/>
    <w:rsid w:val="48EF86C8"/>
    <w:rsid w:val="4D042000"/>
    <w:rsid w:val="5407E7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FB969"/>
  <w15:docId w15:val="{2898E8F7-4C12-401C-B73A-C9519758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B4F8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A3FCF"/>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9A3FCF"/>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9A3FCF"/>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D6B9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F77B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94E2C"/>
    <w:pPr>
      <w:tabs>
        <w:tab w:val="right" w:pos="10080"/>
        <w:tab w:val="right" w:pos="10800"/>
      </w:tabs>
      <w:spacing w:after="0" w:line="240" w:lineRule="auto"/>
    </w:pPr>
    <w:rPr>
      <w:sz w:val="16"/>
    </w:rPr>
  </w:style>
  <w:style w:type="character" w:customStyle="1" w:styleId="FooterChar">
    <w:name w:val="Footer Char"/>
    <w:link w:val="Footer"/>
    <w:uiPriority w:val="99"/>
    <w:rsid w:val="00E94E2C"/>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9F4B9C"/>
    <w:pPr>
      <w:numPr>
        <w:numId w:val="13"/>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97386"/>
    <w:pPr>
      <w:spacing w:before="0" w:after="0"/>
    </w:pPr>
    <w:rPr>
      <w:i/>
      <w:color w:val="FFFFFF" w:themeColor="background1"/>
      <w:sz w:val="6"/>
    </w:rPr>
  </w:style>
  <w:style w:type="paragraph" w:customStyle="1" w:styleId="SubStepAlpha">
    <w:name w:val="SubStep Alpha"/>
    <w:basedOn w:val="BodyTextL25"/>
    <w:qFormat/>
    <w:rsid w:val="009A3FCF"/>
    <w:pPr>
      <w:numPr>
        <w:ilvl w:val="3"/>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link w:val="BodyTextL50Char"/>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link w:val="DevConfigsChar"/>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Heading1Gray">
    <w:name w:val="Heading 1 Gray"/>
    <w:basedOn w:val="Heading1Char"/>
    <w:uiPriority w:val="1"/>
    <w:qFormat/>
    <w:rsid w:val="00177310"/>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9A3FCF"/>
    <w:pPr>
      <w:numPr>
        <w:ilvl w:val="4"/>
        <w:numId w:val="12"/>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87D0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17731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9F4B9C"/>
    <w:pPr>
      <w:numPr>
        <w:numId w:val="13"/>
      </w:numPr>
    </w:pPr>
  </w:style>
  <w:style w:type="numbering" w:customStyle="1" w:styleId="LabList">
    <w:name w:val="Lab List"/>
    <w:basedOn w:val="NoList"/>
    <w:uiPriority w:val="99"/>
    <w:rsid w:val="009A3FCF"/>
    <w:pPr>
      <w:numPr>
        <w:numId w:val="12"/>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D6B9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9F004B"/>
  </w:style>
  <w:style w:type="paragraph" w:customStyle="1" w:styleId="TableAnswer">
    <w:name w:val="Table Answer"/>
    <w:basedOn w:val="TableText"/>
    <w:qFormat/>
    <w:rsid w:val="002F4100"/>
  </w:style>
  <w:style w:type="character" w:customStyle="1" w:styleId="Heading2GrayDnT">
    <w:name w:val="Heading 2 Gray DnT"/>
    <w:basedOn w:val="Heading2Char"/>
    <w:uiPriority w:val="1"/>
    <w:qFormat/>
    <w:rsid w:val="0017731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87D0F"/>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9515A"/>
    <w:pPr>
      <w:ind w:left="720"/>
    </w:pPr>
  </w:style>
  <w:style w:type="character" w:customStyle="1" w:styleId="BodyTextL50Char">
    <w:name w:val="Body Text L50 Char"/>
    <w:basedOn w:val="DefaultParagraphFont"/>
    <w:link w:val="BodyTextL50"/>
    <w:rsid w:val="00804C99"/>
    <w:rPr>
      <w:szCs w:val="22"/>
    </w:rPr>
  </w:style>
  <w:style w:type="character" w:customStyle="1" w:styleId="BodyTextL50AnswerChar">
    <w:name w:val="Body Text L50 Answer Char"/>
    <w:basedOn w:val="BodyTextL50Char"/>
    <w:link w:val="BodyTextL50Answer"/>
    <w:rsid w:val="00E9515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16E6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16E6D"/>
    <w:rPr>
      <w:b/>
      <w:szCs w:val="22"/>
      <w:shd w:val="clear" w:color="auto" w:fill="D9D9D9" w:themeFill="background1" w:themeFillShade="D9"/>
    </w:rPr>
  </w:style>
  <w:style w:type="character" w:customStyle="1" w:styleId="DevConfigsChar">
    <w:name w:val="DevConfigs Char"/>
    <w:basedOn w:val="DefaultParagraphFont"/>
    <w:link w:val="DevConfigs"/>
    <w:rsid w:val="00D10DDD"/>
    <w:rPr>
      <w:rFonts w:ascii="Courier New" w:hAnsi="Courier New"/>
      <w:szCs w:val="22"/>
    </w:rPr>
  </w:style>
  <w:style w:type="character" w:customStyle="1" w:styleId="AnswerGray">
    <w:name w:val="Answer Gray"/>
    <w:basedOn w:val="DefaultParagraphFont"/>
    <w:uiPriority w:val="1"/>
    <w:qFormat/>
    <w:rsid w:val="00410238"/>
    <w:rPr>
      <w:rFonts w:ascii="Arial" w:hAnsi="Arial"/>
      <w:b/>
      <w:color w:val="auto"/>
      <w:sz w:val="20"/>
      <w:bdr w:val="none" w:sz="0" w:space="0" w:color="auto"/>
      <w:shd w:val="clear" w:color="auto" w:fill="D9D9D9" w:themeFill="background1" w:themeFillShade="D9"/>
    </w:rPr>
  </w:style>
  <w:style w:type="character" w:customStyle="1" w:styleId="DnTbold">
    <w:name w:val="DnT bold"/>
    <w:basedOn w:val="DefaultParagraphFont"/>
    <w:uiPriority w:val="1"/>
    <w:qFormat/>
    <w:rsid w:val="006026BE"/>
    <w:rPr>
      <w:rFonts w:ascii="Arial" w:hAnsi="Arial"/>
      <w:b/>
      <w:sz w:val="20"/>
    </w:rPr>
  </w:style>
  <w:style w:type="character" w:customStyle="1" w:styleId="DnTnobold">
    <w:name w:val="DnT no bold"/>
    <w:basedOn w:val="DefaultParagraphFont"/>
    <w:uiPriority w:val="1"/>
    <w:rsid w:val="008B4F81"/>
  </w:style>
  <w:style w:type="paragraph" w:styleId="ListParagraph">
    <w:name w:val="List Paragraph"/>
    <w:basedOn w:val="Normal"/>
    <w:uiPriority w:val="34"/>
    <w:qFormat/>
    <w:rsid w:val="007B2F6A"/>
    <w:pPr>
      <w:spacing w:before="0" w:after="200"/>
      <w:ind w:left="720"/>
      <w:contextualSpacing/>
    </w:pPr>
    <w:rPr>
      <w:rFonts w:eastAsiaTheme="minorHAnsi" w:cstheme="minorBidi"/>
      <w:sz w:val="20"/>
    </w:rPr>
  </w:style>
  <w:style w:type="character" w:styleId="Hyperlink">
    <w:name w:val="Hyperlink"/>
    <w:basedOn w:val="DefaultParagraphFont"/>
    <w:unhideWhenUsed/>
    <w:rsid w:val="00DB31F1"/>
    <w:rPr>
      <w:color w:val="0000FF" w:themeColor="hyperlink"/>
      <w:u w:val="single"/>
    </w:rPr>
  </w:style>
  <w:style w:type="character" w:styleId="UnresolvedMention">
    <w:name w:val="Unresolved Mention"/>
    <w:basedOn w:val="DefaultParagraphFont"/>
    <w:uiPriority w:val="99"/>
    <w:semiHidden/>
    <w:unhideWhenUsed/>
    <w:rsid w:val="00DB31F1"/>
    <w:rPr>
      <w:color w:val="605E5C"/>
      <w:shd w:val="clear" w:color="auto" w:fill="E1DFDD"/>
    </w:rPr>
  </w:style>
  <w:style w:type="paragraph" w:styleId="Revision">
    <w:name w:val="Revision"/>
    <w:hidden/>
    <w:uiPriority w:val="99"/>
    <w:semiHidden/>
    <w:rsid w:val="0058240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B10398A1D44B22914C3E34BC0A9828"/>
        <w:category>
          <w:name w:val="General"/>
          <w:gallery w:val="placeholder"/>
        </w:category>
        <w:types>
          <w:type w:val="bbPlcHdr"/>
        </w:types>
        <w:behaviors>
          <w:behavior w:val="content"/>
        </w:behaviors>
        <w:guid w:val="{D732F8F8-D4DD-4E2E-AD6B-D3158F83DAAF}"/>
      </w:docPartPr>
      <w:docPartBody>
        <w:p w:rsidR="00AE0B13" w:rsidRDefault="00EC62BF">
          <w:pPr>
            <w:pStyle w:val="70B10398A1D44B22914C3E34BC0A982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BF"/>
    <w:rsid w:val="00163AAE"/>
    <w:rsid w:val="002F59F5"/>
    <w:rsid w:val="003020BB"/>
    <w:rsid w:val="006E55A4"/>
    <w:rsid w:val="008041D5"/>
    <w:rsid w:val="0086204A"/>
    <w:rsid w:val="00AA353E"/>
    <w:rsid w:val="00AE0B13"/>
    <w:rsid w:val="00B30BFE"/>
    <w:rsid w:val="00C208DF"/>
    <w:rsid w:val="00D52C15"/>
    <w:rsid w:val="00EC62BF"/>
    <w:rsid w:val="00F210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B10398A1D44B22914C3E34BC0A9828">
    <w:name w:val="70B10398A1D44B22914C3E34BC0A9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f7ae401-bd17-41a5-97cb-ef653218410e">
      <UserInfo>
        <DisplayName/>
        <AccountId xsi:nil="true"/>
        <AccountType/>
      </UserInfo>
    </SharedWithUsers>
    <MediaLengthInSeconds xmlns="6cf0ffbd-cd96-4ba4-bd4f-bd34e8409846" xsi:nil="true"/>
    <TaxCatchAll xmlns="ef7ae401-bd17-41a5-97cb-ef653218410e" xsi:nil="true"/>
    <lcf76f155ced4ddcb4097134ff3c332f xmlns="6cf0ffbd-cd96-4ba4-bd4f-bd34e8409846">
      <Terms xmlns="http://schemas.microsoft.com/office/infopath/2007/PartnerControls"/>
    </lcf76f155ced4ddcb4097134ff3c332f>
    <Hyperlink xmlns="6cf0ffbd-cd96-4ba4-bd4f-bd34e8409846">
      <Url xsi:nil="true"/>
      <Description xsi:nil="true"/>
    </Hyperlink>
    <Owner xmlns="6cf0ffbd-cd96-4ba4-bd4f-bd34e8409846">
      <UserInfo>
        <DisplayName/>
        <AccountId xsi:nil="true"/>
        <AccountType/>
      </UserInfo>
    </Own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8F9F34832A35489A19D5E200F54CC8" ma:contentTypeVersion="20" ma:contentTypeDescription="Create a new document." ma:contentTypeScope="" ma:versionID="0a5b24c302906d588561a662a9504c88">
  <xsd:schema xmlns:xsd="http://www.w3.org/2001/XMLSchema" xmlns:xs="http://www.w3.org/2001/XMLSchema" xmlns:p="http://schemas.microsoft.com/office/2006/metadata/properties" xmlns:ns2="6cf0ffbd-cd96-4ba4-bd4f-bd34e8409846" xmlns:ns3="ef7ae401-bd17-41a5-97cb-ef653218410e" targetNamespace="http://schemas.microsoft.com/office/2006/metadata/properties" ma:root="true" ma:fieldsID="5e5e6082b2934d0e7c15e0947cabc27a" ns2:_="" ns3:_="">
    <xsd:import namespace="6cf0ffbd-cd96-4ba4-bd4f-bd34e8409846"/>
    <xsd:import namespace="ef7ae401-bd17-41a5-97cb-ef65321841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Hyperlink" minOccurs="0"/>
                <xsd:element ref="ns2:MediaServiceObjectDetectorVersions" minOccurs="0"/>
                <xsd:element ref="ns2: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f0ffbd-cd96-4ba4-bd4f-bd34e8409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element name="Hyperlink" ma:index="23"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Owner" ma:index="25"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ae401-bd17-41a5-97cb-ef65321841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aefe5af-a435-4393-a14b-6f721e236a53}" ma:internalName="TaxCatchAll" ma:showField="CatchAllData" ma:web="ef7ae401-bd17-41a5-97cb-ef65321841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E6AA46-D0DC-4179-A62F-4D35AA616B24}">
  <ds:schemaRefs>
    <ds:schemaRef ds:uri="http://schemas.microsoft.com/office/2006/metadata/properties"/>
    <ds:schemaRef ds:uri="http://schemas.microsoft.com/office/infopath/2007/PartnerControls"/>
    <ds:schemaRef ds:uri="ef7ae401-bd17-41a5-97cb-ef653218410e"/>
    <ds:schemaRef ds:uri="6cf0ffbd-cd96-4ba4-bd4f-bd34e8409846"/>
  </ds:schemaRefs>
</ds:datastoreItem>
</file>

<file path=customXml/itemProps2.xml><?xml version="1.0" encoding="utf-8"?>
<ds:datastoreItem xmlns:ds="http://schemas.openxmlformats.org/officeDocument/2006/customXml" ds:itemID="{A2691860-585D-4CB9-87BF-753CD9F995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f0ffbd-cd96-4ba4-bd4f-bd34e8409846"/>
    <ds:schemaRef ds:uri="ef7ae401-bd17-41a5-97cb-ef6532184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customXml/itemProps4.xml><?xml version="1.0" encoding="utf-8"?>
<ds:datastoreItem xmlns:ds="http://schemas.openxmlformats.org/officeDocument/2006/customXml" ds:itemID="{AE075D2A-FEE4-434A-AE2C-8301D697A8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C:\Users\spennock\AppData\Roaming\Microsoft\Templates\Activity_Template.dotx</Template>
  <TotalTime>59</TotalTime>
  <Pages>4</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Packet Tracer - Configure a Wireless Router and Clients</vt:lpstr>
    </vt:vector>
  </TitlesOfParts>
  <Company>Cisco Systems, Inc.</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Wireless Router and Clients</dc:title>
  <dc:subject/>
  <cp:keywords/>
  <dc:description>2022</dc:description>
  <cp:lastModifiedBy>Jason Yip (jasyip)</cp:lastModifiedBy>
  <cp:revision>7</cp:revision>
  <dcterms:created xsi:type="dcterms:W3CDTF">2022-04-05T19:52:00Z</dcterms:created>
  <dcterms:modified xsi:type="dcterms:W3CDTF">2024-08-07T04:17:00Z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0x010100198F9F34832A35489A19D5E200F54CC8</vt:lpwstr>
  </property>
  <property fmtid="{D5CDD505-2E9C-101B-9397-08002B2CF9AE}" pid="3" name="Order">
    <vt:r8>486000</vt:r8>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y fmtid="{D5CDD505-2E9C-101B-9397-08002B2CF9AE}" pid="12" name="MediaServiceImageTags">
    <vt:lpwstr/>
  </property>
  <property fmtid="{D5CDD505-2E9C-101B-9397-08002B2CF9AE}" pid="13" name="ClassificationContentMarkingFooterShapeIds">
    <vt:lpwstr>2e753daf,4bdc2d46,161c41da</vt:lpwstr>
  </property>
  <property fmtid="{D5CDD505-2E9C-101B-9397-08002B2CF9AE}" pid="14" name="ClassificationContentMarkingFooterFontProps">
    <vt:lpwstr>#000000,8,Calibri</vt:lpwstr>
  </property>
  <property fmtid="{D5CDD505-2E9C-101B-9397-08002B2CF9AE}" pid="15" name="ClassificationContentMarkingFooterText">
    <vt:lpwstr>Cisco Confidential</vt:lpwstr>
  </property>
  <property fmtid="{D5CDD505-2E9C-101B-9397-08002B2CF9AE}" pid="16" name="MSIP_Label_c8f49a32-fde3-48a5-9266-b5b0972a22dc_Enabled">
    <vt:lpwstr>true</vt:lpwstr>
  </property>
  <property fmtid="{D5CDD505-2E9C-101B-9397-08002B2CF9AE}" pid="17" name="MSIP_Label_c8f49a32-fde3-48a5-9266-b5b0972a22dc_SetDate">
    <vt:lpwstr>2024-08-07T04:17:23Z</vt:lpwstr>
  </property>
  <property fmtid="{D5CDD505-2E9C-101B-9397-08002B2CF9AE}" pid="18" name="MSIP_Label_c8f49a32-fde3-48a5-9266-b5b0972a22dc_Method">
    <vt:lpwstr>Standard</vt:lpwstr>
  </property>
  <property fmtid="{D5CDD505-2E9C-101B-9397-08002B2CF9AE}" pid="19" name="MSIP_Label_c8f49a32-fde3-48a5-9266-b5b0972a22dc_Name">
    <vt:lpwstr>Cisco Confidential</vt:lpwstr>
  </property>
  <property fmtid="{D5CDD505-2E9C-101B-9397-08002B2CF9AE}" pid="20" name="MSIP_Label_c8f49a32-fde3-48a5-9266-b5b0972a22dc_SiteId">
    <vt:lpwstr>5ae1af62-9505-4097-a69a-c1553ef7840e</vt:lpwstr>
  </property>
  <property fmtid="{D5CDD505-2E9C-101B-9397-08002B2CF9AE}" pid="21" name="MSIP_Label_c8f49a32-fde3-48a5-9266-b5b0972a22dc_ActionId">
    <vt:lpwstr>f6fbf5eb-bb88-4af2-ba55-3b23341a48a7</vt:lpwstr>
  </property>
  <property fmtid="{D5CDD505-2E9C-101B-9397-08002B2CF9AE}" pid="22" name="MSIP_Label_c8f49a32-fde3-48a5-9266-b5b0972a22dc_ContentBits">
    <vt:lpwstr>2</vt:lpwstr>
  </property>
</Properties>
</file>